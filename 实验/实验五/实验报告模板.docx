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EA0818F" w14:textId="77777777" w:rsidR="00BB0301" w:rsidRDefault="00BB0301">
      <w:pPr>
        <w:spacing w:line="360" w:lineRule="auto"/>
        <w:rPr>
          <w:sz w:val="24"/>
        </w:rPr>
      </w:pPr>
    </w:p>
    <w:p w14:paraId="6E973E09" w14:textId="77777777" w:rsidR="00BB0301" w:rsidRDefault="00BB0301">
      <w:pPr>
        <w:spacing w:line="360" w:lineRule="auto"/>
        <w:rPr>
          <w:sz w:val="24"/>
        </w:rPr>
      </w:pPr>
      <w:bookmarkStart w:id="0" w:name="_GoBack"/>
      <w:bookmarkEnd w:id="0"/>
    </w:p>
    <w:p w14:paraId="3B33DF79" w14:textId="77777777" w:rsidR="00BB0301" w:rsidRDefault="00C73844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BDC9F82" wp14:editId="69E024E0">
            <wp:extent cx="2571750" cy="704850"/>
            <wp:effectExtent l="0" t="0" r="0" b="0"/>
            <wp:docPr id="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0F6B4" w14:textId="77777777" w:rsidR="00BB0301" w:rsidRDefault="00BB0301">
      <w:pPr>
        <w:spacing w:line="360" w:lineRule="auto"/>
        <w:rPr>
          <w:sz w:val="28"/>
          <w:szCs w:val="28"/>
        </w:rPr>
      </w:pPr>
    </w:p>
    <w:p w14:paraId="7990455B" w14:textId="674A708A" w:rsidR="000632C9" w:rsidRPr="00375FDE" w:rsidRDefault="00344086" w:rsidP="00FE05D5">
      <w:pPr>
        <w:spacing w:line="360" w:lineRule="auto"/>
        <w:jc w:val="center"/>
        <w:rPr>
          <w:b/>
          <w:bCs/>
          <w:color w:val="FF0000"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数据库系统</w:t>
      </w:r>
      <w:r w:rsidR="00064EE9">
        <w:rPr>
          <w:rFonts w:hint="eastAsia"/>
          <w:b/>
          <w:bCs/>
          <w:sz w:val="32"/>
          <w:szCs w:val="32"/>
        </w:rPr>
        <w:t>实验</w:t>
      </w:r>
      <w:r w:rsidR="00BB0301">
        <w:rPr>
          <w:rFonts w:hint="eastAsia"/>
          <w:b/>
          <w:bCs/>
          <w:sz w:val="32"/>
          <w:szCs w:val="32"/>
        </w:rPr>
        <w:t>报告</w:t>
      </w:r>
    </w:p>
    <w:p w14:paraId="4FC88ADA" w14:textId="77777777" w:rsidR="00BB0301" w:rsidRDefault="00BB0301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08"/>
        <w:gridCol w:w="5220"/>
      </w:tblGrid>
      <w:tr w:rsidR="00BB0301" w14:paraId="67B96DF7" w14:textId="77777777">
        <w:trPr>
          <w:trHeight w:val="762"/>
          <w:jc w:val="center"/>
        </w:trPr>
        <w:tc>
          <w:tcPr>
            <w:tcW w:w="1908" w:type="dxa"/>
            <w:vAlign w:val="bottom"/>
          </w:tcPr>
          <w:p w14:paraId="5B83BFAF" w14:textId="77777777" w:rsidR="00BB0301" w:rsidRDefault="00FA6AF9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作业</w:t>
            </w:r>
            <w:r w:rsidR="00BB0301">
              <w:rPr>
                <w:rFonts w:hint="eastAsia"/>
                <w:sz w:val="28"/>
                <w:szCs w:val="28"/>
              </w:rPr>
              <w:t>名称：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D8B64" w14:textId="47A97F88" w:rsidR="00BB0301" w:rsidRDefault="00444105" w:rsidP="00411E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614B40" w:rsidRPr="00614B40">
              <w:rPr>
                <w:rFonts w:hint="eastAsia"/>
                <w:sz w:val="28"/>
                <w:szCs w:val="28"/>
              </w:rPr>
              <w:t>数据库程序设计</w:t>
            </w:r>
          </w:p>
        </w:tc>
      </w:tr>
      <w:tr w:rsidR="00BB0301" w14:paraId="2172308F" w14:textId="77777777">
        <w:trPr>
          <w:trHeight w:val="776"/>
          <w:jc w:val="center"/>
        </w:trPr>
        <w:tc>
          <w:tcPr>
            <w:tcW w:w="1908" w:type="dxa"/>
            <w:vAlign w:val="bottom"/>
          </w:tcPr>
          <w:p w14:paraId="4FBC997C" w14:textId="77777777" w:rsidR="00BB0301" w:rsidRDefault="00BB0301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591473" w14:textId="4C8E55B4" w:rsidR="00BB0301" w:rsidRDefault="00614B40" w:rsidP="00411E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张雯琪</w:t>
            </w:r>
          </w:p>
        </w:tc>
      </w:tr>
      <w:tr w:rsidR="00FA6AF9" w14:paraId="094ABC93" w14:textId="77777777" w:rsidTr="00BB0301">
        <w:trPr>
          <w:trHeight w:val="774"/>
          <w:jc w:val="center"/>
        </w:trPr>
        <w:tc>
          <w:tcPr>
            <w:tcW w:w="1908" w:type="dxa"/>
            <w:vAlign w:val="bottom"/>
          </w:tcPr>
          <w:p w14:paraId="34BD9AF1" w14:textId="77777777" w:rsidR="00FA6AF9" w:rsidRDefault="00FA6AF9" w:rsidP="00BB0301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EDE3D8" w14:textId="66319D48" w:rsidR="00FA6AF9" w:rsidRDefault="00614B40" w:rsidP="00411E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180103770</w:t>
            </w:r>
          </w:p>
        </w:tc>
      </w:tr>
      <w:tr w:rsidR="003F0630" w14:paraId="5778D408" w14:textId="77777777" w:rsidTr="00BB0301">
        <w:trPr>
          <w:trHeight w:val="774"/>
          <w:jc w:val="center"/>
        </w:trPr>
        <w:tc>
          <w:tcPr>
            <w:tcW w:w="1908" w:type="dxa"/>
            <w:vAlign w:val="bottom"/>
          </w:tcPr>
          <w:p w14:paraId="1331047C" w14:textId="77777777" w:rsidR="003F0630" w:rsidRDefault="003F0630" w:rsidP="003F0630">
            <w:pPr>
              <w:wordWrap w:val="0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电子邮箱：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85BB8C" w14:textId="58FFF530" w:rsidR="003F0630" w:rsidRDefault="00614B40" w:rsidP="004441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180103770</w:t>
            </w:r>
            <w:r>
              <w:rPr>
                <w:rFonts w:hint="eastAsia"/>
                <w:sz w:val="28"/>
                <w:szCs w:val="28"/>
              </w:rPr>
              <w:t>@zju</w:t>
            </w:r>
            <w:r>
              <w:rPr>
                <w:sz w:val="28"/>
                <w:szCs w:val="28"/>
              </w:rPr>
              <w:t>.edu.cn</w:t>
            </w:r>
          </w:p>
        </w:tc>
      </w:tr>
      <w:tr w:rsidR="003F0630" w14:paraId="63F2324C" w14:textId="77777777" w:rsidTr="00BB0301">
        <w:trPr>
          <w:trHeight w:val="774"/>
          <w:jc w:val="center"/>
        </w:trPr>
        <w:tc>
          <w:tcPr>
            <w:tcW w:w="1908" w:type="dxa"/>
            <w:vAlign w:val="bottom"/>
          </w:tcPr>
          <w:p w14:paraId="516B1F81" w14:textId="77777777" w:rsidR="003F0630" w:rsidRDefault="003F0630" w:rsidP="003F063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联系电话：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A48796" w14:textId="0B93A632" w:rsidR="003F0630" w:rsidRDefault="00614B40" w:rsidP="00411E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8888912366</w:t>
            </w:r>
          </w:p>
        </w:tc>
      </w:tr>
      <w:tr w:rsidR="00BB0301" w14:paraId="754A3665" w14:textId="77777777">
        <w:trPr>
          <w:trHeight w:val="768"/>
          <w:jc w:val="center"/>
        </w:trPr>
        <w:tc>
          <w:tcPr>
            <w:tcW w:w="1908" w:type="dxa"/>
            <w:vAlign w:val="bottom"/>
          </w:tcPr>
          <w:p w14:paraId="5D807F46" w14:textId="16FC9003" w:rsidR="00BB0301" w:rsidRDefault="00344086">
            <w:pPr>
              <w:wordWrap w:val="0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指导老师</w:t>
            </w:r>
            <w:r w:rsidR="00BB0301"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9F8F53" w14:textId="2DCC459C" w:rsidR="00BB0301" w:rsidRDefault="00064EE9" w:rsidP="00064EE9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</w:t>
            </w:r>
            <w:r w:rsidR="00A71B9D">
              <w:rPr>
                <w:rFonts w:hint="eastAsia"/>
                <w:sz w:val="28"/>
                <w:szCs w:val="28"/>
              </w:rPr>
              <w:t>孙建伶</w:t>
            </w:r>
            <w:r w:rsidR="00444105">
              <w:rPr>
                <w:sz w:val="28"/>
                <w:szCs w:val="28"/>
              </w:rPr>
              <w:t xml:space="preserve"> </w:t>
            </w:r>
          </w:p>
        </w:tc>
      </w:tr>
    </w:tbl>
    <w:p w14:paraId="3B15B954" w14:textId="77777777" w:rsidR="00BB0301" w:rsidRDefault="00BB0301">
      <w:pPr>
        <w:spacing w:line="360" w:lineRule="auto"/>
        <w:rPr>
          <w:sz w:val="24"/>
        </w:rPr>
      </w:pPr>
    </w:p>
    <w:p w14:paraId="447D1760" w14:textId="77777777" w:rsidR="002B2A22" w:rsidRDefault="002B2A22">
      <w:pPr>
        <w:spacing w:line="360" w:lineRule="auto"/>
        <w:jc w:val="center"/>
        <w:rPr>
          <w:sz w:val="28"/>
          <w:szCs w:val="28"/>
        </w:rPr>
      </w:pPr>
    </w:p>
    <w:p w14:paraId="0DF694CC" w14:textId="77777777" w:rsidR="002B2A22" w:rsidRDefault="002B2A22">
      <w:pPr>
        <w:spacing w:line="360" w:lineRule="auto"/>
        <w:jc w:val="center"/>
        <w:rPr>
          <w:sz w:val="28"/>
          <w:szCs w:val="28"/>
        </w:rPr>
      </w:pPr>
    </w:p>
    <w:p w14:paraId="47B6FE32" w14:textId="77777777" w:rsidR="002B2A22" w:rsidRDefault="002B2A22">
      <w:pPr>
        <w:spacing w:line="360" w:lineRule="auto"/>
        <w:jc w:val="center"/>
        <w:rPr>
          <w:sz w:val="28"/>
          <w:szCs w:val="28"/>
        </w:rPr>
      </w:pPr>
    </w:p>
    <w:p w14:paraId="5242A4D2" w14:textId="77777777" w:rsidR="002B2A22" w:rsidRDefault="002B2A22">
      <w:pPr>
        <w:spacing w:line="360" w:lineRule="auto"/>
        <w:jc w:val="center"/>
        <w:rPr>
          <w:sz w:val="28"/>
          <w:szCs w:val="28"/>
        </w:rPr>
      </w:pPr>
    </w:p>
    <w:p w14:paraId="61B9F244" w14:textId="68FA7B44" w:rsidR="00BB0301" w:rsidRDefault="00A71B9D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614B40">
        <w:rPr>
          <w:sz w:val="28"/>
          <w:szCs w:val="28"/>
        </w:rPr>
        <w:t>20</w:t>
      </w:r>
      <w:r w:rsidR="00BB0301">
        <w:rPr>
          <w:rFonts w:hint="eastAsia"/>
          <w:sz w:val="28"/>
          <w:szCs w:val="28"/>
        </w:rPr>
        <w:t>年</w:t>
      </w:r>
      <w:r w:rsidR="00584D19">
        <w:rPr>
          <w:sz w:val="28"/>
          <w:szCs w:val="28"/>
        </w:rPr>
        <w:t xml:space="preserve"> </w:t>
      </w:r>
      <w:r w:rsidR="00614B40">
        <w:rPr>
          <w:sz w:val="28"/>
          <w:szCs w:val="28"/>
        </w:rPr>
        <w:t>4</w:t>
      </w:r>
      <w:r w:rsidR="00584D19">
        <w:rPr>
          <w:sz w:val="28"/>
          <w:szCs w:val="28"/>
        </w:rPr>
        <w:t xml:space="preserve"> </w:t>
      </w:r>
      <w:r w:rsidR="00BB0301">
        <w:rPr>
          <w:rFonts w:hint="eastAsia"/>
          <w:sz w:val="28"/>
          <w:szCs w:val="28"/>
        </w:rPr>
        <w:t>月</w:t>
      </w:r>
      <w:r w:rsidR="00614B40">
        <w:rPr>
          <w:rFonts w:hint="eastAsia"/>
          <w:sz w:val="28"/>
          <w:szCs w:val="28"/>
        </w:rPr>
        <w:t xml:space="preserve"> 1</w:t>
      </w:r>
      <w:r w:rsidR="00614B40">
        <w:rPr>
          <w:sz w:val="28"/>
          <w:szCs w:val="28"/>
        </w:rPr>
        <w:t>5</w:t>
      </w:r>
      <w:r w:rsidR="00344086">
        <w:rPr>
          <w:rFonts w:hint="eastAsia"/>
          <w:sz w:val="28"/>
          <w:szCs w:val="28"/>
        </w:rPr>
        <w:t xml:space="preserve"> </w:t>
      </w:r>
      <w:r w:rsidR="00BB0301">
        <w:rPr>
          <w:rFonts w:hint="eastAsia"/>
          <w:sz w:val="28"/>
          <w:szCs w:val="28"/>
        </w:rPr>
        <w:t>日</w:t>
      </w:r>
    </w:p>
    <w:p w14:paraId="358FFCB6" w14:textId="00F32E4D" w:rsidR="000632C9" w:rsidRDefault="000632C9" w:rsidP="000632C9">
      <w:pPr>
        <w:tabs>
          <w:tab w:val="left" w:pos="3127"/>
        </w:tabs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/>
          <w:sz w:val="36"/>
          <w:szCs w:val="36"/>
        </w:rPr>
        <w:tab/>
      </w:r>
    </w:p>
    <w:p w14:paraId="54E8C5A5" w14:textId="4D679F32" w:rsidR="006B2FD9" w:rsidRPr="00405416" w:rsidRDefault="00BB0301" w:rsidP="00405416">
      <w:pPr>
        <w:jc w:val="center"/>
        <w:rPr>
          <w:rFonts w:ascii="微软雅黑" w:eastAsia="微软雅黑" w:hAnsi="微软雅黑" w:cs="微软雅黑"/>
          <w:sz w:val="36"/>
          <w:szCs w:val="36"/>
        </w:rPr>
      </w:pPr>
      <w:r w:rsidRPr="000632C9">
        <w:rPr>
          <w:rFonts w:ascii="微软雅黑" w:eastAsia="微软雅黑" w:hAnsi="微软雅黑" w:cs="微软雅黑" w:hint="eastAsia"/>
          <w:sz w:val="36"/>
          <w:szCs w:val="36"/>
        </w:rPr>
        <w:br w:type="page"/>
      </w:r>
      <w:r w:rsidR="00344086">
        <w:rPr>
          <w:rFonts w:ascii="微软雅黑" w:eastAsia="微软雅黑" w:hAnsi="微软雅黑" w:cs="微软雅黑" w:hint="eastAsia"/>
          <w:sz w:val="36"/>
          <w:szCs w:val="36"/>
        </w:rPr>
        <w:lastRenderedPageBreak/>
        <w:t>实验名称</w:t>
      </w:r>
    </w:p>
    <w:p w14:paraId="743DECF1" w14:textId="0CFAA3DB" w:rsidR="00316FD3" w:rsidRPr="00316FD3" w:rsidRDefault="00344086" w:rsidP="00316FD3">
      <w:pPr>
        <w:pStyle w:val="1"/>
        <w:numPr>
          <w:ilvl w:val="0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cs="微软雅黑" w:hint="eastAsia"/>
          <w:sz w:val="28"/>
          <w:szCs w:val="28"/>
        </w:rPr>
        <w:t>实验目的</w:t>
      </w:r>
    </w:p>
    <w:p w14:paraId="41105F01" w14:textId="77777777" w:rsidR="0078693A" w:rsidRPr="0078693A" w:rsidRDefault="0078693A" w:rsidP="0078693A">
      <w:pPr>
        <w:pStyle w:val="1"/>
        <w:numPr>
          <w:ilvl w:val="1"/>
          <w:numId w:val="1"/>
        </w:numPr>
        <w:ind w:firstLineChars="0"/>
        <w:rPr>
          <w:rFonts w:ascii="黑体" w:eastAsia="黑体" w:hAnsi="黑体"/>
        </w:rPr>
      </w:pPr>
      <w:r w:rsidRPr="0078693A">
        <w:rPr>
          <w:rFonts w:ascii="黑体" w:eastAsia="黑体" w:hAnsi="黑体" w:hint="eastAsia"/>
        </w:rPr>
        <w:t>设计并实现一个精简的图书管理程序, 要求具有图书入库、查询、借书、还书、借书证管理等功能。</w:t>
      </w:r>
    </w:p>
    <w:p w14:paraId="7E389ADF" w14:textId="6C3537C1" w:rsidR="00316FD3" w:rsidRDefault="0078693A" w:rsidP="0078693A">
      <w:pPr>
        <w:pStyle w:val="1"/>
        <w:numPr>
          <w:ilvl w:val="1"/>
          <w:numId w:val="1"/>
        </w:numPr>
        <w:ind w:firstLineChars="0"/>
        <w:rPr>
          <w:rFonts w:ascii="黑体" w:eastAsia="黑体" w:hAnsi="黑体"/>
        </w:rPr>
      </w:pPr>
      <w:r w:rsidRPr="0078693A">
        <w:rPr>
          <w:rFonts w:ascii="黑体" w:eastAsia="黑体" w:hAnsi="黑体" w:hint="eastAsia"/>
        </w:rPr>
        <w:t>通过本实验，提高学生的系统编程能力，加深对数据库系统原理及应用的理解</w:t>
      </w:r>
      <w:r w:rsidR="00614B40" w:rsidRPr="00614B40">
        <w:rPr>
          <w:rFonts w:ascii="黑体" w:eastAsia="黑体" w:hAnsi="黑体" w:hint="eastAsia"/>
        </w:rPr>
        <w:t>。</w:t>
      </w:r>
    </w:p>
    <w:p w14:paraId="2116A8DF" w14:textId="77777777" w:rsidR="00316FD3" w:rsidRPr="00316FD3" w:rsidRDefault="00316FD3" w:rsidP="00316FD3">
      <w:pPr>
        <w:pStyle w:val="1"/>
        <w:ind w:firstLineChars="0"/>
        <w:rPr>
          <w:rFonts w:ascii="黑体" w:eastAsia="黑体" w:hAnsi="黑体"/>
        </w:rPr>
      </w:pPr>
    </w:p>
    <w:p w14:paraId="0F025997" w14:textId="7153AF13" w:rsidR="001836CA" w:rsidRDefault="001836CA">
      <w:pPr>
        <w:pStyle w:val="1"/>
        <w:numPr>
          <w:ilvl w:val="0"/>
          <w:numId w:val="1"/>
        </w:numPr>
        <w:ind w:firstLineChars="0"/>
        <w:rPr>
          <w:rFonts w:ascii="黑体" w:eastAsia="黑体" w:hAnsi="黑体" w:cs="微软雅黑"/>
          <w:sz w:val="28"/>
          <w:szCs w:val="28"/>
        </w:rPr>
      </w:pPr>
      <w:r w:rsidRPr="001836CA">
        <w:rPr>
          <w:rFonts w:ascii="黑体" w:eastAsia="黑体" w:hAnsi="黑体" w:cs="微软雅黑" w:hint="eastAsia"/>
          <w:sz w:val="28"/>
          <w:szCs w:val="28"/>
        </w:rPr>
        <w:t>系统需求</w:t>
      </w:r>
    </w:p>
    <w:p w14:paraId="15976ABE" w14:textId="77777777" w:rsidR="0078693A" w:rsidRPr="0078693A" w:rsidRDefault="0078693A" w:rsidP="0078693A">
      <w:pPr>
        <w:pStyle w:val="ab"/>
        <w:rPr>
          <w:rFonts w:ascii="黑体" w:eastAsia="黑体" w:hAnsi="黑体"/>
          <w:b w:val="0"/>
          <w:szCs w:val="20"/>
        </w:rPr>
      </w:pPr>
      <w:r w:rsidRPr="0078693A">
        <w:rPr>
          <w:rFonts w:ascii="黑体" w:eastAsia="黑体" w:hAnsi="黑体" w:hint="eastAsia"/>
          <w:b w:val="0"/>
          <w:szCs w:val="20"/>
        </w:rPr>
        <w:t>（</w:t>
      </w:r>
      <w:r w:rsidRPr="0078693A">
        <w:rPr>
          <w:rFonts w:ascii="黑体" w:eastAsia="黑体" w:hAnsi="黑体"/>
          <w:b w:val="0"/>
          <w:szCs w:val="20"/>
        </w:rPr>
        <w:t>1</w:t>
      </w:r>
      <w:r w:rsidRPr="0078693A">
        <w:rPr>
          <w:rFonts w:ascii="黑体" w:eastAsia="黑体" w:hAnsi="黑体" w:hint="eastAsia"/>
          <w:b w:val="0"/>
          <w:szCs w:val="20"/>
        </w:rPr>
        <w:t>）基本数据对象</w:t>
      </w:r>
    </w:p>
    <w:p w14:paraId="6CE6A535" w14:textId="77777777" w:rsidR="0078693A" w:rsidRDefault="0078693A" w:rsidP="0078693A">
      <w:pPr>
        <w:pStyle w:val="ab"/>
      </w:pPr>
      <w:r>
        <w:tab/>
      </w:r>
    </w:p>
    <w:tbl>
      <w:tblPr>
        <w:tblW w:w="0" w:type="auto"/>
        <w:tblInd w:w="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908"/>
        <w:gridCol w:w="5431"/>
      </w:tblGrid>
      <w:tr w:rsidR="0078693A" w14:paraId="69918AB2" w14:textId="77777777" w:rsidTr="0078693A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DBED"/>
            <w:hideMark/>
          </w:tcPr>
          <w:p w14:paraId="675CC635" w14:textId="77777777" w:rsidR="0078693A" w:rsidRDefault="0078693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对象名称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DBED"/>
            <w:hideMark/>
          </w:tcPr>
          <w:p w14:paraId="6D2CC514" w14:textId="77777777" w:rsidR="0078693A" w:rsidRDefault="0078693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包含属性</w:t>
            </w:r>
          </w:p>
        </w:tc>
      </w:tr>
      <w:tr w:rsidR="0078693A" w14:paraId="3063821D" w14:textId="77777777" w:rsidTr="0078693A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  <w:hideMark/>
          </w:tcPr>
          <w:p w14:paraId="0F82C760" w14:textId="77777777" w:rsidR="0078693A" w:rsidRDefault="0078693A">
            <w:pPr>
              <w:jc w:val="center"/>
              <w:rPr>
                <w:sz w:val="18"/>
              </w:rPr>
            </w:pPr>
            <w:r>
              <w:rPr>
                <w:rFonts w:hint="eastAsia"/>
              </w:rPr>
              <w:t>书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7941" w14:textId="77777777" w:rsidR="0078693A" w:rsidRDefault="0078693A">
            <w:r>
              <w:rPr>
                <w:rFonts w:hint="eastAsia"/>
              </w:rPr>
              <w:t>书号</w:t>
            </w:r>
            <w:r>
              <w:t xml:space="preserve">, </w:t>
            </w:r>
            <w:r>
              <w:rPr>
                <w:rFonts w:hint="eastAsia"/>
              </w:rPr>
              <w:t>类别</w:t>
            </w:r>
            <w:r>
              <w:t xml:space="preserve">, </w:t>
            </w:r>
            <w:r>
              <w:rPr>
                <w:rFonts w:hint="eastAsia"/>
              </w:rPr>
              <w:t>书名</w:t>
            </w:r>
            <w:r>
              <w:t xml:space="preserve">, </w:t>
            </w:r>
            <w:r>
              <w:rPr>
                <w:rFonts w:hint="eastAsia"/>
              </w:rPr>
              <w:t>出版社</w:t>
            </w:r>
            <w:r>
              <w:t xml:space="preserve">, </w:t>
            </w:r>
            <w:r>
              <w:rPr>
                <w:rFonts w:hint="eastAsia"/>
              </w:rPr>
              <w:t>年份</w:t>
            </w:r>
            <w:r>
              <w:t xml:space="preserve">, </w:t>
            </w:r>
            <w:r>
              <w:rPr>
                <w:rFonts w:hint="eastAsia"/>
              </w:rPr>
              <w:t>作者</w:t>
            </w:r>
            <w:r>
              <w:t xml:space="preserve">, </w:t>
            </w:r>
            <w:r>
              <w:rPr>
                <w:rFonts w:hint="eastAsia"/>
              </w:rPr>
              <w:t>价格</w:t>
            </w:r>
            <w:r>
              <w:t xml:space="preserve">, </w:t>
            </w:r>
            <w:r>
              <w:rPr>
                <w:rFonts w:hint="eastAsia"/>
              </w:rPr>
              <w:t>总藏书量</w:t>
            </w:r>
            <w:r>
              <w:t xml:space="preserve">, </w:t>
            </w:r>
            <w:r>
              <w:rPr>
                <w:rFonts w:hint="eastAsia"/>
              </w:rPr>
              <w:t>库存</w:t>
            </w:r>
          </w:p>
        </w:tc>
      </w:tr>
      <w:tr w:rsidR="0078693A" w14:paraId="7A525DF5" w14:textId="77777777" w:rsidTr="0078693A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  <w:hideMark/>
          </w:tcPr>
          <w:p w14:paraId="748361A8" w14:textId="77777777" w:rsidR="0078693A" w:rsidRDefault="0078693A">
            <w:pPr>
              <w:jc w:val="center"/>
            </w:pPr>
            <w:r>
              <w:rPr>
                <w:rFonts w:hint="eastAsia"/>
              </w:rPr>
              <w:t>借书证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6630A" w14:textId="77777777" w:rsidR="0078693A" w:rsidRDefault="0078693A">
            <w:r>
              <w:rPr>
                <w:rFonts w:hint="eastAsia"/>
              </w:rPr>
              <w:t>卡号</w:t>
            </w:r>
            <w:r>
              <w:t xml:space="preserve">, </w:t>
            </w:r>
            <w:r>
              <w:rPr>
                <w:rFonts w:hint="eastAsia"/>
              </w:rPr>
              <w:t>姓名</w:t>
            </w:r>
            <w:r>
              <w:t xml:space="preserve">, </w:t>
            </w:r>
            <w:r>
              <w:rPr>
                <w:rFonts w:hint="eastAsia"/>
              </w:rPr>
              <w:t>单位</w:t>
            </w:r>
            <w:r>
              <w:t xml:space="preserve">, </w:t>
            </w:r>
            <w:r>
              <w:rPr>
                <w:rFonts w:hint="eastAsia"/>
              </w:rPr>
              <w:t>类别</w:t>
            </w:r>
            <w:r>
              <w:t xml:space="preserve"> (</w:t>
            </w:r>
            <w:r>
              <w:rPr>
                <w:rFonts w:hint="eastAsia"/>
              </w:rPr>
              <w:t>教师</w:t>
            </w:r>
            <w:r>
              <w:t xml:space="preserve"> </w:t>
            </w:r>
            <w:r>
              <w:rPr>
                <w:rFonts w:hint="eastAsia"/>
              </w:rPr>
              <w:t>学生等</w:t>
            </w:r>
            <w:r>
              <w:t>)</w:t>
            </w:r>
          </w:p>
        </w:tc>
      </w:tr>
      <w:tr w:rsidR="0078693A" w14:paraId="48540439" w14:textId="77777777" w:rsidTr="0078693A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4EB6C6D" w14:textId="77777777" w:rsidR="0078693A" w:rsidRDefault="0078693A">
            <w:pPr>
              <w:jc w:val="center"/>
            </w:pPr>
            <w:r>
              <w:rPr>
                <w:rFonts w:hint="eastAsia"/>
              </w:rPr>
              <w:t>借书记录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B6525" w14:textId="77777777" w:rsidR="0078693A" w:rsidRDefault="0078693A">
            <w:r>
              <w:rPr>
                <w:rFonts w:hint="eastAsia"/>
              </w:rPr>
              <w:t>卡号</w:t>
            </w:r>
            <w:r>
              <w:t xml:space="preserve">, </w:t>
            </w:r>
            <w:r>
              <w:rPr>
                <w:rFonts w:hint="eastAsia"/>
              </w:rPr>
              <w:t>借书证号</w:t>
            </w:r>
            <w:r>
              <w:t xml:space="preserve"> ,</w:t>
            </w:r>
            <w:r>
              <w:rPr>
                <w:rFonts w:hint="eastAsia"/>
              </w:rPr>
              <w:t>借期</w:t>
            </w:r>
            <w:r>
              <w:t xml:space="preserve">, </w:t>
            </w:r>
            <w:r>
              <w:rPr>
                <w:rFonts w:hint="eastAsia"/>
              </w:rPr>
              <w:t>还期</w:t>
            </w:r>
          </w:p>
        </w:tc>
      </w:tr>
    </w:tbl>
    <w:p w14:paraId="5A32D8FF" w14:textId="77777777" w:rsidR="0078693A" w:rsidRDefault="0078693A" w:rsidP="0078693A">
      <w:pPr>
        <w:pStyle w:val="ab"/>
      </w:pPr>
    </w:p>
    <w:p w14:paraId="6BBB83C1" w14:textId="77777777" w:rsidR="0078693A" w:rsidRPr="0078693A" w:rsidRDefault="0078693A" w:rsidP="0078693A">
      <w:pPr>
        <w:pStyle w:val="ab"/>
        <w:rPr>
          <w:rFonts w:ascii="黑体" w:eastAsia="黑体" w:hAnsi="黑体"/>
          <w:b w:val="0"/>
          <w:szCs w:val="20"/>
        </w:rPr>
      </w:pPr>
      <w:r w:rsidRPr="0078693A">
        <w:rPr>
          <w:rFonts w:ascii="黑体" w:eastAsia="黑体" w:hAnsi="黑体" w:hint="eastAsia"/>
          <w:b w:val="0"/>
          <w:szCs w:val="20"/>
        </w:rPr>
        <w:t>（</w:t>
      </w:r>
      <w:r w:rsidRPr="0078693A">
        <w:rPr>
          <w:rFonts w:ascii="黑体" w:eastAsia="黑体" w:hAnsi="黑体"/>
          <w:b w:val="0"/>
          <w:szCs w:val="20"/>
        </w:rPr>
        <w:t>2</w:t>
      </w:r>
      <w:r w:rsidRPr="0078693A">
        <w:rPr>
          <w:rFonts w:ascii="黑体" w:eastAsia="黑体" w:hAnsi="黑体" w:hint="eastAsia"/>
          <w:b w:val="0"/>
          <w:szCs w:val="20"/>
        </w:rPr>
        <w:t>）基本功能模块</w:t>
      </w:r>
    </w:p>
    <w:p w14:paraId="13BA6A25" w14:textId="77777777" w:rsidR="0078693A" w:rsidRDefault="0078693A" w:rsidP="0078693A">
      <w:pPr>
        <w:pStyle w:val="ab"/>
      </w:pPr>
      <w:r>
        <w:tab/>
      </w:r>
    </w:p>
    <w:tbl>
      <w:tblPr>
        <w:tblW w:w="0" w:type="auto"/>
        <w:tblInd w:w="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830"/>
        <w:gridCol w:w="5509"/>
      </w:tblGrid>
      <w:tr w:rsidR="0078693A" w14:paraId="11493A19" w14:textId="77777777" w:rsidTr="0078693A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DBED"/>
            <w:hideMark/>
          </w:tcPr>
          <w:p w14:paraId="7186B7A0" w14:textId="77777777" w:rsidR="0078693A" w:rsidRDefault="0078693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模块名称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DBED"/>
            <w:hideMark/>
          </w:tcPr>
          <w:p w14:paraId="583F5914" w14:textId="77777777" w:rsidR="0078693A" w:rsidRDefault="0078693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功能描述</w:t>
            </w:r>
          </w:p>
        </w:tc>
      </w:tr>
      <w:tr w:rsidR="0078693A" w14:paraId="0E02ABEE" w14:textId="77777777" w:rsidTr="0078693A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  <w:hideMark/>
          </w:tcPr>
          <w:p w14:paraId="41467ECA" w14:textId="77777777" w:rsidR="0078693A" w:rsidRDefault="0078693A">
            <w:pPr>
              <w:jc w:val="center"/>
              <w:rPr>
                <w:sz w:val="18"/>
              </w:rPr>
            </w:pPr>
            <w:r>
              <w:rPr>
                <w:rFonts w:hint="eastAsia"/>
              </w:rPr>
              <w:t>图书入库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ADD94" w14:textId="77777777" w:rsidR="0078693A" w:rsidRDefault="0078693A" w:rsidP="0078693A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单本入库</w:t>
            </w:r>
            <w:r>
              <w:t xml:space="preserve"> </w:t>
            </w:r>
          </w:p>
          <w:p w14:paraId="2C935A92" w14:textId="77777777" w:rsidR="0078693A" w:rsidRDefault="0078693A" w:rsidP="0078693A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批量入库</w:t>
            </w:r>
            <w:r>
              <w:t xml:space="preserve"> (</w:t>
            </w:r>
            <w:proofErr w:type="gramStart"/>
            <w:r>
              <w:rPr>
                <w:rFonts w:hint="eastAsia"/>
              </w:rPr>
              <w:t>方便最后</w:t>
            </w:r>
            <w:proofErr w:type="gramEnd"/>
            <w:r>
              <w:rPr>
                <w:rFonts w:hint="eastAsia"/>
              </w:rPr>
              <w:t>测试</w:t>
            </w:r>
            <w:r>
              <w:t>)</w:t>
            </w:r>
          </w:p>
          <w:p w14:paraId="2C066AC8" w14:textId="77777777" w:rsidR="0078693A" w:rsidRDefault="0078693A">
            <w:pPr>
              <w:ind w:left="360"/>
            </w:pPr>
            <w:r>
              <w:rPr>
                <w:rFonts w:hint="eastAsia"/>
              </w:rPr>
              <w:t>图书信息存放在文件中</w:t>
            </w:r>
            <w:r>
              <w:t xml:space="preserve">, </w:t>
            </w:r>
            <w:r>
              <w:rPr>
                <w:rFonts w:hint="eastAsia"/>
              </w:rPr>
              <w:t>每条图书信息为一行</w:t>
            </w:r>
            <w:r>
              <w:t xml:space="preserve">. </w:t>
            </w:r>
            <w:r>
              <w:rPr>
                <w:rFonts w:hint="eastAsia"/>
              </w:rPr>
              <w:t>一行中的内容如下</w:t>
            </w:r>
          </w:p>
          <w:p w14:paraId="0D3B4909" w14:textId="77777777" w:rsidR="0078693A" w:rsidRDefault="0078693A">
            <w:pPr>
              <w:ind w:left="360"/>
            </w:pPr>
            <w:r>
              <w:t xml:space="preserve">( </w:t>
            </w:r>
            <w:r>
              <w:rPr>
                <w:rFonts w:hint="eastAsia"/>
              </w:rPr>
              <w:t>书号</w:t>
            </w:r>
            <w:r>
              <w:t xml:space="preserve">, </w:t>
            </w:r>
            <w:r>
              <w:rPr>
                <w:rFonts w:hint="eastAsia"/>
              </w:rPr>
              <w:t>类别</w:t>
            </w:r>
            <w:r>
              <w:t xml:space="preserve">, </w:t>
            </w:r>
            <w:r>
              <w:rPr>
                <w:rFonts w:hint="eastAsia"/>
              </w:rPr>
              <w:t>书名</w:t>
            </w:r>
            <w:r>
              <w:t xml:space="preserve">, </w:t>
            </w:r>
            <w:r>
              <w:rPr>
                <w:rFonts w:hint="eastAsia"/>
              </w:rPr>
              <w:t>出版社</w:t>
            </w:r>
            <w:r>
              <w:t xml:space="preserve">, </w:t>
            </w:r>
            <w:r>
              <w:rPr>
                <w:rFonts w:hint="eastAsia"/>
              </w:rPr>
              <w:t>年份</w:t>
            </w:r>
            <w:r>
              <w:t xml:space="preserve">, </w:t>
            </w:r>
            <w:r>
              <w:rPr>
                <w:rFonts w:hint="eastAsia"/>
              </w:rPr>
              <w:t>作者</w:t>
            </w:r>
            <w:r>
              <w:t xml:space="preserve">, </w:t>
            </w:r>
            <w:r>
              <w:rPr>
                <w:rFonts w:hint="eastAsia"/>
              </w:rPr>
              <w:t>价格</w:t>
            </w:r>
            <w:r>
              <w:t xml:space="preserve">, </w:t>
            </w:r>
            <w:r>
              <w:rPr>
                <w:rFonts w:hint="eastAsia"/>
              </w:rPr>
              <w:t>数量</w:t>
            </w:r>
            <w:r>
              <w:t xml:space="preserve"> ) </w:t>
            </w:r>
          </w:p>
          <w:p w14:paraId="366D9199" w14:textId="77777777" w:rsidR="0078693A" w:rsidRDefault="0078693A">
            <w:pPr>
              <w:ind w:left="360"/>
            </w:pPr>
            <w:r>
              <w:t xml:space="preserve">Note: </w:t>
            </w:r>
            <w:r>
              <w:rPr>
                <w:rFonts w:hint="eastAsia"/>
              </w:rPr>
              <w:t>其中</w:t>
            </w:r>
            <w:r>
              <w:t xml:space="preserve"> </w:t>
            </w:r>
            <w:r>
              <w:rPr>
                <w:rFonts w:hint="eastAsia"/>
              </w:rPr>
              <w:t>年份、数量是整数类型；</w:t>
            </w:r>
            <w:r>
              <w:t xml:space="preserve"> </w:t>
            </w:r>
            <w:r>
              <w:rPr>
                <w:rFonts w:hint="eastAsia"/>
              </w:rPr>
              <w:t>价格是两位小数类型；</w:t>
            </w:r>
            <w:r>
              <w:t xml:space="preserve"> </w:t>
            </w:r>
            <w:r>
              <w:rPr>
                <w:rFonts w:hint="eastAsia"/>
              </w:rPr>
              <w:t>其余为字符串类型</w:t>
            </w:r>
          </w:p>
          <w:p w14:paraId="24775E52" w14:textId="77777777" w:rsidR="0078693A" w:rsidRDefault="0078693A">
            <w:pPr>
              <w:ind w:left="360"/>
            </w:pPr>
            <w:r>
              <w:t>Sample</w:t>
            </w:r>
            <w:r>
              <w:rPr>
                <w:rFonts w:hint="eastAsia"/>
              </w:rPr>
              <w:t>：</w:t>
            </w:r>
          </w:p>
          <w:p w14:paraId="126A2B0F" w14:textId="77777777" w:rsidR="0078693A" w:rsidRDefault="0078693A">
            <w:pPr>
              <w:ind w:left="360"/>
            </w:pPr>
            <w:proofErr w:type="gramStart"/>
            <w:r>
              <w:t>(  book</w:t>
            </w:r>
            <w:proofErr w:type="gramEnd"/>
            <w:r>
              <w:t>_no_1, Computer Science, Computer Architecture, xxx, 2004, xxx, 90.00, 2 )</w:t>
            </w:r>
          </w:p>
        </w:tc>
      </w:tr>
      <w:tr w:rsidR="0078693A" w14:paraId="0147B93B" w14:textId="77777777" w:rsidTr="0078693A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  <w:hideMark/>
          </w:tcPr>
          <w:p w14:paraId="178A75E5" w14:textId="77777777" w:rsidR="0078693A" w:rsidRDefault="0078693A">
            <w:pPr>
              <w:jc w:val="center"/>
            </w:pPr>
            <w:r>
              <w:rPr>
                <w:rFonts w:hint="eastAsia"/>
              </w:rPr>
              <w:t>图书查询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9A104" w14:textId="77777777" w:rsidR="0078693A" w:rsidRDefault="0078693A">
            <w:pPr>
              <w:ind w:firstLineChars="200" w:firstLine="420"/>
            </w:pPr>
            <w:r>
              <w:rPr>
                <w:rFonts w:hint="eastAsia"/>
              </w:rPr>
              <w:t>要求可以对书的</w:t>
            </w:r>
            <w:r>
              <w:t xml:space="preserve"> </w:t>
            </w:r>
            <w:r>
              <w:rPr>
                <w:rFonts w:hint="eastAsia"/>
              </w:rPr>
              <w:t>类别</w:t>
            </w:r>
            <w:r>
              <w:t xml:space="preserve">, </w:t>
            </w:r>
            <w:r>
              <w:rPr>
                <w:rFonts w:hint="eastAsia"/>
              </w:rPr>
              <w:t>书名</w:t>
            </w:r>
            <w:r>
              <w:t xml:space="preserve">, </w:t>
            </w:r>
            <w:r>
              <w:rPr>
                <w:rFonts w:hint="eastAsia"/>
              </w:rPr>
              <w:t>出版社</w:t>
            </w:r>
            <w:r>
              <w:t xml:space="preserve">, </w:t>
            </w:r>
            <w:r>
              <w:rPr>
                <w:rFonts w:hint="eastAsia"/>
              </w:rPr>
              <w:t>年份</w:t>
            </w:r>
            <w:r>
              <w:t>(</w:t>
            </w:r>
            <w:r>
              <w:rPr>
                <w:rFonts w:hint="eastAsia"/>
              </w:rPr>
              <w:t>年份区间</w:t>
            </w:r>
            <w:r>
              <w:t xml:space="preserve">), </w:t>
            </w:r>
            <w:r>
              <w:rPr>
                <w:rFonts w:hint="eastAsia"/>
              </w:rPr>
              <w:t>作者</w:t>
            </w:r>
            <w:r>
              <w:t xml:space="preserve">, </w:t>
            </w:r>
            <w:r>
              <w:rPr>
                <w:rFonts w:hint="eastAsia"/>
              </w:rPr>
              <w:t>价格</w:t>
            </w:r>
            <w:r>
              <w:t>(</w:t>
            </w:r>
            <w:r>
              <w:rPr>
                <w:rFonts w:hint="eastAsia"/>
              </w:rPr>
              <w:t>区间</w:t>
            </w:r>
            <w:r>
              <w:t xml:space="preserve">) </w:t>
            </w:r>
            <w:r>
              <w:rPr>
                <w:rFonts w:hint="eastAsia"/>
              </w:rPr>
              <w:t>进行查询</w:t>
            </w:r>
            <w:r>
              <w:t xml:space="preserve">. </w:t>
            </w:r>
            <w:r>
              <w:rPr>
                <w:rFonts w:hint="eastAsia"/>
              </w:rPr>
              <w:t>每条图书信息包括以下内容</w:t>
            </w:r>
            <w:r>
              <w:t>:</w:t>
            </w:r>
          </w:p>
          <w:p w14:paraId="7902F396" w14:textId="77777777" w:rsidR="0078693A" w:rsidRDefault="0078693A">
            <w:r>
              <w:t xml:space="preserve">( </w:t>
            </w:r>
            <w:r>
              <w:rPr>
                <w:rFonts w:hint="eastAsia"/>
              </w:rPr>
              <w:t>书号</w:t>
            </w:r>
            <w:r>
              <w:t xml:space="preserve">, </w:t>
            </w:r>
            <w:r>
              <w:rPr>
                <w:rFonts w:hint="eastAsia"/>
              </w:rPr>
              <w:t>类别</w:t>
            </w:r>
            <w:r>
              <w:t xml:space="preserve">, </w:t>
            </w:r>
            <w:r>
              <w:rPr>
                <w:rFonts w:hint="eastAsia"/>
              </w:rPr>
              <w:t>书名</w:t>
            </w:r>
            <w:r>
              <w:t xml:space="preserve">, </w:t>
            </w:r>
            <w:r>
              <w:rPr>
                <w:rFonts w:hint="eastAsia"/>
              </w:rPr>
              <w:t>出版社</w:t>
            </w:r>
            <w:r>
              <w:t xml:space="preserve">, </w:t>
            </w:r>
            <w:r>
              <w:rPr>
                <w:rFonts w:hint="eastAsia"/>
              </w:rPr>
              <w:t>年份</w:t>
            </w:r>
            <w:r>
              <w:t xml:space="preserve">, </w:t>
            </w:r>
            <w:r>
              <w:rPr>
                <w:rFonts w:hint="eastAsia"/>
              </w:rPr>
              <w:t>作者</w:t>
            </w:r>
            <w:r>
              <w:t xml:space="preserve">, </w:t>
            </w:r>
            <w:r>
              <w:rPr>
                <w:rFonts w:hint="eastAsia"/>
              </w:rPr>
              <w:t>价格</w:t>
            </w:r>
            <w:r>
              <w:t xml:space="preserve">, </w:t>
            </w:r>
            <w:r>
              <w:rPr>
                <w:rFonts w:hint="eastAsia"/>
              </w:rPr>
              <w:t>总藏书量</w:t>
            </w:r>
            <w:r>
              <w:t xml:space="preserve">, </w:t>
            </w:r>
            <w:r>
              <w:rPr>
                <w:rFonts w:hint="eastAsia"/>
              </w:rPr>
              <w:t>库存</w:t>
            </w:r>
            <w:r>
              <w:t xml:space="preserve"> )</w:t>
            </w:r>
          </w:p>
        </w:tc>
      </w:tr>
      <w:tr w:rsidR="0078693A" w14:paraId="3EF7E276" w14:textId="77777777" w:rsidTr="0078693A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  <w:hideMark/>
          </w:tcPr>
          <w:p w14:paraId="3799CA1A" w14:textId="77777777" w:rsidR="0078693A" w:rsidRDefault="0078693A">
            <w:pPr>
              <w:jc w:val="center"/>
            </w:pPr>
            <w:r>
              <w:rPr>
                <w:rFonts w:hint="eastAsia"/>
              </w:rPr>
              <w:t>借书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B0DBB" w14:textId="77777777" w:rsidR="0078693A" w:rsidRDefault="0078693A">
            <w:r>
              <w:t>1.</w:t>
            </w:r>
            <w:r>
              <w:rPr>
                <w:rFonts w:hint="eastAsia"/>
              </w:rPr>
              <w:t>输入借书证卡号</w:t>
            </w:r>
          </w:p>
          <w:p w14:paraId="517A8C69" w14:textId="77777777" w:rsidR="0078693A" w:rsidRDefault="0078693A">
            <w:pPr>
              <w:ind w:leftChars="200" w:left="420" w:firstLineChars="200" w:firstLine="420"/>
            </w:pPr>
            <w:r>
              <w:rPr>
                <w:rFonts w:hint="eastAsia"/>
              </w:rPr>
              <w:t>显示该借书证所有已借书籍</w:t>
            </w:r>
            <w:r>
              <w:t xml:space="preserve"> (</w:t>
            </w:r>
            <w:r>
              <w:rPr>
                <w:rFonts w:hint="eastAsia"/>
              </w:rPr>
              <w:t>返回</w:t>
            </w:r>
            <w:r>
              <w:t xml:space="preserve">, </w:t>
            </w:r>
            <w:r>
              <w:rPr>
                <w:rFonts w:hint="eastAsia"/>
              </w:rPr>
              <w:t>格式同查询模块</w:t>
            </w:r>
            <w:r>
              <w:t>)</w:t>
            </w:r>
          </w:p>
          <w:p w14:paraId="65696AF0" w14:textId="77777777" w:rsidR="0078693A" w:rsidRDefault="0078693A">
            <w:r>
              <w:t>2.</w:t>
            </w:r>
            <w:r>
              <w:rPr>
                <w:rFonts w:hint="eastAsia"/>
              </w:rPr>
              <w:t>输入书号</w:t>
            </w:r>
          </w:p>
          <w:p w14:paraId="18386E61" w14:textId="77777777" w:rsidR="0078693A" w:rsidRDefault="0078693A">
            <w:r>
              <w:t xml:space="preserve">        </w:t>
            </w:r>
            <w:r>
              <w:rPr>
                <w:rFonts w:hint="eastAsia"/>
              </w:rPr>
              <w:t>如果该书还有库存，则借书成功，同时库存数减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。</w:t>
            </w:r>
          </w:p>
          <w:p w14:paraId="47EF3603" w14:textId="77777777" w:rsidR="0078693A" w:rsidRDefault="0078693A">
            <w:r>
              <w:t xml:space="preserve">        </w:t>
            </w:r>
            <w:r>
              <w:rPr>
                <w:rFonts w:hint="eastAsia"/>
              </w:rPr>
              <w:t>否则输出该书无库存，且输出最近归还的时间。</w:t>
            </w:r>
          </w:p>
        </w:tc>
      </w:tr>
      <w:tr w:rsidR="0078693A" w14:paraId="78DA9E7A" w14:textId="77777777" w:rsidTr="0078693A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  <w:hideMark/>
          </w:tcPr>
          <w:p w14:paraId="46B7ACBF" w14:textId="77777777" w:rsidR="0078693A" w:rsidRDefault="0078693A">
            <w:pPr>
              <w:jc w:val="center"/>
            </w:pPr>
            <w:r>
              <w:rPr>
                <w:rFonts w:hint="eastAsia"/>
              </w:rPr>
              <w:t>还书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AFA19" w14:textId="77777777" w:rsidR="0078693A" w:rsidRDefault="0078693A">
            <w:r>
              <w:t>1.</w:t>
            </w:r>
            <w:r>
              <w:rPr>
                <w:rFonts w:hint="eastAsia"/>
              </w:rPr>
              <w:t>输入借书证卡号</w:t>
            </w:r>
            <w:r>
              <w:t xml:space="preserve"> </w:t>
            </w:r>
          </w:p>
          <w:p w14:paraId="16095B57" w14:textId="77777777" w:rsidR="0078693A" w:rsidRDefault="0078693A">
            <w:pPr>
              <w:ind w:leftChars="200" w:left="420" w:firstLineChars="200" w:firstLine="420"/>
            </w:pPr>
            <w:r>
              <w:rPr>
                <w:rFonts w:hint="eastAsia"/>
              </w:rPr>
              <w:t>显示该借书证所有已借书籍</w:t>
            </w:r>
            <w:r>
              <w:t xml:space="preserve"> (</w:t>
            </w:r>
            <w:r>
              <w:rPr>
                <w:rFonts w:hint="eastAsia"/>
              </w:rPr>
              <w:t>返回</w:t>
            </w:r>
            <w:r>
              <w:t xml:space="preserve">, </w:t>
            </w:r>
            <w:r>
              <w:rPr>
                <w:rFonts w:hint="eastAsia"/>
              </w:rPr>
              <w:t>格式同查询模块</w:t>
            </w:r>
            <w:r>
              <w:t>)</w:t>
            </w:r>
          </w:p>
          <w:p w14:paraId="0001CC4F" w14:textId="77777777" w:rsidR="0078693A" w:rsidRDefault="0078693A">
            <w:r>
              <w:lastRenderedPageBreak/>
              <w:t>2.</w:t>
            </w:r>
            <w:r>
              <w:rPr>
                <w:rFonts w:hint="eastAsia"/>
              </w:rPr>
              <w:t>输入书号</w:t>
            </w:r>
          </w:p>
          <w:p w14:paraId="6007B2E9" w14:textId="77777777" w:rsidR="0078693A" w:rsidRDefault="0078693A">
            <w:r>
              <w:t xml:space="preserve">        </w:t>
            </w:r>
            <w:r>
              <w:rPr>
                <w:rFonts w:hint="eastAsia"/>
              </w:rPr>
              <w:t>如果该书在已借书籍列表内</w:t>
            </w:r>
            <w:r>
              <w:t xml:space="preserve">, </w:t>
            </w:r>
            <w:r>
              <w:rPr>
                <w:rFonts w:hint="eastAsia"/>
              </w:rPr>
              <w:t>则还书成功</w:t>
            </w:r>
            <w:r>
              <w:t xml:space="preserve">, </w:t>
            </w:r>
            <w:r>
              <w:rPr>
                <w:rFonts w:hint="eastAsia"/>
              </w:rPr>
              <w:t>同时库存加一</w:t>
            </w:r>
            <w:r>
              <w:t>.</w:t>
            </w:r>
          </w:p>
          <w:p w14:paraId="2267880A" w14:textId="77777777" w:rsidR="0078693A" w:rsidRDefault="0078693A">
            <w:r>
              <w:t xml:space="preserve">        </w:t>
            </w:r>
            <w:r>
              <w:rPr>
                <w:rFonts w:hint="eastAsia"/>
              </w:rPr>
              <w:t>否则输出出错信息</w:t>
            </w:r>
            <w:r>
              <w:t>.</w:t>
            </w:r>
          </w:p>
        </w:tc>
      </w:tr>
      <w:tr w:rsidR="0078693A" w14:paraId="38211C38" w14:textId="77777777" w:rsidTr="0078693A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5FEAD05" w14:textId="77777777" w:rsidR="0078693A" w:rsidRDefault="0078693A">
            <w:pPr>
              <w:jc w:val="center"/>
            </w:pPr>
            <w:r>
              <w:rPr>
                <w:rFonts w:hint="eastAsia"/>
              </w:rPr>
              <w:lastRenderedPageBreak/>
              <w:t>借书证管理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09F03" w14:textId="77777777" w:rsidR="0078693A" w:rsidRDefault="0078693A">
            <w:r>
              <w:rPr>
                <w:rFonts w:hint="eastAsia"/>
              </w:rPr>
              <w:t>增加或删除一个借书证</w:t>
            </w:r>
            <w:r>
              <w:t>.</w:t>
            </w:r>
          </w:p>
        </w:tc>
      </w:tr>
    </w:tbl>
    <w:p w14:paraId="694459EC" w14:textId="77777777" w:rsidR="0078693A" w:rsidRDefault="0078693A" w:rsidP="0078693A">
      <w:pPr>
        <w:rPr>
          <w:sz w:val="18"/>
          <w:szCs w:val="18"/>
        </w:rPr>
      </w:pPr>
      <w:r>
        <w:tab/>
      </w:r>
    </w:p>
    <w:p w14:paraId="4A164318" w14:textId="382BF826" w:rsidR="00BB0301" w:rsidRDefault="00344086">
      <w:pPr>
        <w:pStyle w:val="1"/>
        <w:numPr>
          <w:ilvl w:val="0"/>
          <w:numId w:val="1"/>
        </w:numPr>
        <w:ind w:firstLineChars="0"/>
        <w:rPr>
          <w:rFonts w:ascii="黑体" w:eastAsia="黑体" w:hAnsi="黑体" w:cs="微软雅黑"/>
          <w:sz w:val="28"/>
          <w:szCs w:val="28"/>
        </w:rPr>
      </w:pPr>
      <w:r>
        <w:rPr>
          <w:rFonts w:ascii="黑体" w:eastAsia="黑体" w:hAnsi="黑体" w:cs="微软雅黑" w:hint="eastAsia"/>
          <w:sz w:val="28"/>
          <w:szCs w:val="28"/>
        </w:rPr>
        <w:t>实验</w:t>
      </w:r>
      <w:r w:rsidR="006B2FD9" w:rsidRPr="00A67800">
        <w:rPr>
          <w:rFonts w:ascii="黑体" w:eastAsia="黑体" w:hAnsi="黑体" w:cs="微软雅黑" w:hint="eastAsia"/>
          <w:sz w:val="28"/>
          <w:szCs w:val="28"/>
        </w:rPr>
        <w:t>环境</w:t>
      </w:r>
    </w:p>
    <w:p w14:paraId="48E421C9" w14:textId="4A8A58B6" w:rsidR="0078693A" w:rsidRPr="0078693A" w:rsidRDefault="0078693A" w:rsidP="0078693A">
      <w:pPr>
        <w:pStyle w:val="1"/>
        <w:rPr>
          <w:rFonts w:ascii="黑体" w:eastAsia="黑体" w:hAnsi="黑体"/>
        </w:rPr>
      </w:pPr>
      <w:r w:rsidRPr="0078693A">
        <w:rPr>
          <w:rFonts w:ascii="黑体" w:eastAsia="黑体" w:hAnsi="黑体" w:hint="eastAsia"/>
        </w:rPr>
        <w:t>1. 数据库管理系统： MySQL</w:t>
      </w:r>
    </w:p>
    <w:p w14:paraId="72F0FBB3" w14:textId="390411A4" w:rsidR="0078693A" w:rsidRPr="0078693A" w:rsidRDefault="0078693A" w:rsidP="0078693A">
      <w:pPr>
        <w:pStyle w:val="1"/>
        <w:rPr>
          <w:rFonts w:ascii="黑体" w:eastAsia="黑体" w:hAnsi="黑体"/>
        </w:rPr>
      </w:pPr>
      <w:r w:rsidRPr="0078693A">
        <w:rPr>
          <w:rFonts w:ascii="黑体" w:eastAsia="黑体" w:hAnsi="黑体" w:hint="eastAsia"/>
        </w:rPr>
        <w:t>2. 开发语言</w:t>
      </w:r>
      <w:r w:rsidR="00EB4841">
        <w:rPr>
          <w:rFonts w:ascii="黑体" w:eastAsia="黑体" w:hAnsi="黑体" w:hint="eastAsia"/>
        </w:rPr>
        <w:t>JAVA</w:t>
      </w:r>
      <w:r w:rsidRPr="0078693A">
        <w:rPr>
          <w:rFonts w:ascii="黑体" w:eastAsia="黑体" w:hAnsi="黑体" w:hint="eastAsia"/>
        </w:rPr>
        <w:t>，开发工具</w:t>
      </w:r>
      <w:r w:rsidR="00EB4841">
        <w:rPr>
          <w:rFonts w:ascii="黑体" w:eastAsia="黑体" w:hAnsi="黑体" w:hint="eastAsia"/>
        </w:rPr>
        <w:t>Eclipse</w:t>
      </w:r>
      <w:r w:rsidRPr="0078693A">
        <w:rPr>
          <w:rFonts w:ascii="黑体" w:eastAsia="黑体" w:hAnsi="黑体" w:hint="eastAsia"/>
        </w:rPr>
        <w:t>。</w:t>
      </w:r>
    </w:p>
    <w:p w14:paraId="19904C33" w14:textId="6C259565" w:rsidR="00316FD3" w:rsidRDefault="00316FD3" w:rsidP="0078693A">
      <w:pPr>
        <w:pStyle w:val="1"/>
        <w:ind w:firstLineChars="0"/>
        <w:rPr>
          <w:rFonts w:ascii="黑体" w:eastAsia="黑体" w:hAnsi="黑体"/>
        </w:rPr>
      </w:pPr>
    </w:p>
    <w:p w14:paraId="2A83971B" w14:textId="77777777" w:rsidR="00316FD3" w:rsidRPr="00316FD3" w:rsidRDefault="00316FD3" w:rsidP="00316FD3">
      <w:pPr>
        <w:pStyle w:val="1"/>
        <w:ind w:firstLineChars="0"/>
        <w:rPr>
          <w:rFonts w:ascii="黑体" w:eastAsia="黑体" w:hAnsi="黑体"/>
        </w:rPr>
      </w:pPr>
    </w:p>
    <w:p w14:paraId="1EC62A35" w14:textId="2A099997" w:rsidR="00CD13CF" w:rsidRDefault="001357DD" w:rsidP="00CD13CF">
      <w:pPr>
        <w:pStyle w:val="1"/>
        <w:numPr>
          <w:ilvl w:val="0"/>
          <w:numId w:val="1"/>
        </w:numPr>
        <w:ind w:firstLineChars="0"/>
        <w:rPr>
          <w:rFonts w:ascii="黑体" w:eastAsia="黑体" w:hAnsi="黑体" w:cs="微软雅黑"/>
          <w:sz w:val="28"/>
          <w:szCs w:val="28"/>
        </w:rPr>
      </w:pPr>
      <w:r>
        <w:rPr>
          <w:rFonts w:ascii="黑体" w:eastAsia="黑体" w:hAnsi="黑体" w:cs="微软雅黑" w:hint="eastAsia"/>
          <w:sz w:val="28"/>
          <w:szCs w:val="28"/>
        </w:rPr>
        <w:t>系统设计及实现</w:t>
      </w:r>
    </w:p>
    <w:p w14:paraId="69FD705A" w14:textId="205A3D0D" w:rsidR="009D6ECC" w:rsidRDefault="001836CA" w:rsidP="001836CA">
      <w:pPr>
        <w:pStyle w:val="aa"/>
        <w:numPr>
          <w:ilvl w:val="1"/>
          <w:numId w:val="1"/>
        </w:numPr>
        <w:ind w:firstLineChars="0"/>
      </w:pPr>
      <w:r w:rsidRPr="00E50B0B">
        <w:rPr>
          <w:rFonts w:hint="eastAsia"/>
        </w:rPr>
        <w:t>实体之间的关系</w:t>
      </w:r>
      <w:r w:rsidRPr="00E50B0B">
        <w:rPr>
          <w:rFonts w:hint="eastAsia"/>
        </w:rPr>
        <w:t>E-R</w:t>
      </w:r>
      <w:r w:rsidRPr="00E50B0B">
        <w:rPr>
          <w:rFonts w:hint="eastAsia"/>
        </w:rPr>
        <w:t>图</w:t>
      </w:r>
    </w:p>
    <w:p w14:paraId="1CB73D72" w14:textId="4F363918" w:rsidR="001836CA" w:rsidRDefault="00487950" w:rsidP="009D6ECC">
      <w:r>
        <w:rPr>
          <w:noProof/>
        </w:rPr>
        <w:drawing>
          <wp:inline distT="0" distB="0" distL="0" distR="0" wp14:anchorId="6E391E74" wp14:editId="32D897CB">
            <wp:extent cx="5274310" cy="236283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95EB" w14:textId="0B435C44" w:rsidR="001836CA" w:rsidRDefault="001836CA" w:rsidP="001836CA">
      <w:pPr>
        <w:pStyle w:val="aa"/>
        <w:numPr>
          <w:ilvl w:val="1"/>
          <w:numId w:val="1"/>
        </w:numPr>
        <w:ind w:firstLineChars="0"/>
      </w:pPr>
      <w:r w:rsidRPr="007B7FF4">
        <w:rPr>
          <w:rFonts w:hint="eastAsia"/>
        </w:rPr>
        <w:t>数据库逻辑结构设计</w:t>
      </w:r>
    </w:p>
    <w:p w14:paraId="0B2E5FEB" w14:textId="77777777" w:rsidR="00390C78" w:rsidRDefault="00390C78" w:rsidP="00390C78">
      <w:pPr>
        <w:pStyle w:val="aa"/>
      </w:pPr>
      <w:proofErr w:type="gramStart"/>
      <w:r>
        <w:t>book(</w:t>
      </w:r>
      <w:proofErr w:type="spellStart"/>
      <w:proofErr w:type="gramEnd"/>
      <w:r>
        <w:t>bno</w:t>
      </w:r>
      <w:proofErr w:type="spellEnd"/>
      <w:r>
        <w:t>, category, title, press, year, author, price, total, stock, date)</w:t>
      </w:r>
    </w:p>
    <w:p w14:paraId="0D2261DD" w14:textId="43D4A004" w:rsidR="00390C78" w:rsidRDefault="00390C78" w:rsidP="00390C78">
      <w:pPr>
        <w:pStyle w:val="aa"/>
      </w:pPr>
      <w:proofErr w:type="gramStart"/>
      <w:r>
        <w:t>person(</w:t>
      </w:r>
      <w:proofErr w:type="spellStart"/>
      <w:proofErr w:type="gramEnd"/>
      <w:r>
        <w:t>p_no</w:t>
      </w:r>
      <w:proofErr w:type="spellEnd"/>
      <w:r>
        <w:t>, name, department, age, type)</w:t>
      </w:r>
    </w:p>
    <w:p w14:paraId="4D33CD7A" w14:textId="7B110431" w:rsidR="00390C78" w:rsidRDefault="00390C78" w:rsidP="00390C78">
      <w:pPr>
        <w:pStyle w:val="aa"/>
        <w:rPr>
          <w:rFonts w:hint="eastAsia"/>
        </w:rPr>
      </w:pPr>
      <w:proofErr w:type="gramStart"/>
      <w:r>
        <w:t>borrow(</w:t>
      </w:r>
      <w:proofErr w:type="spellStart"/>
      <w:proofErr w:type="gramEnd"/>
      <w:r>
        <w:t>bno</w:t>
      </w:r>
      <w:proofErr w:type="spellEnd"/>
      <w:r>
        <w:t xml:space="preserve">, </w:t>
      </w:r>
      <w:proofErr w:type="spellStart"/>
      <w:r>
        <w:t>p_no</w:t>
      </w:r>
      <w:proofErr w:type="spellEnd"/>
      <w:r>
        <w:t xml:space="preserve">, </w:t>
      </w:r>
      <w:proofErr w:type="spellStart"/>
      <w:r>
        <w:t>borrow_date</w:t>
      </w:r>
      <w:proofErr w:type="spellEnd"/>
      <w:r>
        <w:t xml:space="preserve">, </w:t>
      </w:r>
      <w:proofErr w:type="spellStart"/>
      <w:r>
        <w:t>return_date</w:t>
      </w:r>
      <w:proofErr w:type="spellEnd"/>
      <w:r>
        <w:t>)</w:t>
      </w:r>
    </w:p>
    <w:p w14:paraId="323744B7" w14:textId="77777777" w:rsidR="00390C78" w:rsidRDefault="00390C78" w:rsidP="00390C78">
      <w:pPr>
        <w:rPr>
          <w:rFonts w:hint="eastAsia"/>
        </w:rPr>
      </w:pPr>
    </w:p>
    <w:p w14:paraId="42297C8A" w14:textId="24E3EEBE" w:rsidR="001836CA" w:rsidRDefault="00006D1A" w:rsidP="009D6ECC">
      <w:r>
        <w:rPr>
          <w:noProof/>
        </w:rPr>
        <w:lastRenderedPageBreak/>
        <w:drawing>
          <wp:inline distT="0" distB="0" distL="0" distR="0" wp14:anchorId="574AC065" wp14:editId="5054256D">
            <wp:extent cx="5274310" cy="40309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2816" w14:textId="7C0D35B8" w:rsidR="001836CA" w:rsidRDefault="001836CA" w:rsidP="001836CA">
      <w:pPr>
        <w:pStyle w:val="aa"/>
        <w:numPr>
          <w:ilvl w:val="1"/>
          <w:numId w:val="1"/>
        </w:numPr>
        <w:ind w:firstLineChars="0"/>
      </w:pPr>
      <w:r w:rsidRPr="001836CA">
        <w:rPr>
          <w:rFonts w:hint="eastAsia"/>
        </w:rPr>
        <w:t>程序</w:t>
      </w:r>
      <w:r>
        <w:rPr>
          <w:rFonts w:hint="eastAsia"/>
          <w:noProof/>
        </w:rPr>
        <w:t>运行结果场景以及</w:t>
      </w:r>
      <w:r w:rsidRPr="001836CA">
        <w:rPr>
          <w:rFonts w:hint="eastAsia"/>
        </w:rPr>
        <w:t>截图说明</w:t>
      </w:r>
    </w:p>
    <w:p w14:paraId="6DBABBBC" w14:textId="0AF88D04" w:rsidR="00006D1A" w:rsidRDefault="00006D1A" w:rsidP="00006D1A">
      <w:pPr>
        <w:pStyle w:val="1"/>
        <w:numPr>
          <w:ilvl w:val="1"/>
          <w:numId w:val="10"/>
        </w:numPr>
        <w:ind w:firstLineChars="0"/>
      </w:pPr>
      <w:r>
        <w:rPr>
          <w:rFonts w:hint="eastAsia"/>
        </w:rPr>
        <w:t>图书入库和修改：</w:t>
      </w:r>
    </w:p>
    <w:p w14:paraId="7C469942" w14:textId="5C2A18FA" w:rsidR="00006D1A" w:rsidRDefault="00006D1A" w:rsidP="00006D1A">
      <w:pPr>
        <w:pStyle w:val="1"/>
        <w:ind w:left="420"/>
      </w:pPr>
      <w:r>
        <w:rPr>
          <w:rFonts w:hint="eastAsia"/>
        </w:rPr>
        <w:t>图书管理功能，进入图书添加子菜单后，输出提示信息</w:t>
      </w:r>
      <w:r>
        <w:rPr>
          <w:rFonts w:hint="eastAsia"/>
        </w:rPr>
        <w:t xml:space="preserve"> </w:t>
      </w:r>
      <w:r>
        <w:rPr>
          <w:rFonts w:hint="eastAsia"/>
        </w:rPr>
        <w:t>，用户按照提示信息进行输入新入库或者修改的书籍。用户可以按照要求进行输入。然后程序会首先执行一次查询操作，如果查询该书在书库中目前不存在，就执行插入操作，向</w:t>
      </w:r>
      <w:r>
        <w:rPr>
          <w:rFonts w:hint="eastAsia"/>
        </w:rPr>
        <w:t>book</w:t>
      </w:r>
      <w:r>
        <w:rPr>
          <w:rFonts w:hint="eastAsia"/>
        </w:rPr>
        <w:t>表中插入一条新的数据。如果查询该书已经在书库中存在，就执行修改操作，增加书库中该书的总数和存书数量。</w:t>
      </w:r>
    </w:p>
    <w:p w14:paraId="560D0AFB" w14:textId="28B6708E" w:rsidR="00006D1A" w:rsidRDefault="00DE35AD" w:rsidP="00006D1A">
      <w:pPr>
        <w:pStyle w:val="1"/>
        <w:ind w:left="420"/>
      </w:pPr>
      <w:r>
        <w:rPr>
          <w:noProof/>
        </w:rPr>
        <w:drawing>
          <wp:inline distT="0" distB="0" distL="0" distR="0" wp14:anchorId="7A08C881" wp14:editId="436C70AB">
            <wp:extent cx="5274310" cy="110553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1FEB" w14:textId="0F497DE0" w:rsidR="003C3FF4" w:rsidRPr="00006D1A" w:rsidRDefault="00DE35AD" w:rsidP="00006D1A">
      <w:pPr>
        <w:pStyle w:val="1"/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116EA204" wp14:editId="649E075F">
            <wp:extent cx="5274310" cy="810895"/>
            <wp:effectExtent l="0" t="0" r="254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033A" w14:textId="00B88F53" w:rsidR="00006D1A" w:rsidRDefault="00006D1A" w:rsidP="00006D1A">
      <w:pPr>
        <w:pStyle w:val="1"/>
        <w:numPr>
          <w:ilvl w:val="1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借书记录查询：</w:t>
      </w:r>
    </w:p>
    <w:p w14:paraId="01E7C714" w14:textId="74C1BB09" w:rsidR="00006D1A" w:rsidRDefault="00006D1A" w:rsidP="00ED3C6D">
      <w:pPr>
        <w:pStyle w:val="1"/>
        <w:ind w:left="420" w:firstLineChars="0"/>
      </w:pPr>
      <w:r>
        <w:rPr>
          <w:rFonts w:hint="eastAsia"/>
        </w:rPr>
        <w:t>查询已借书籍，输入错误的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时打印错误信息。</w:t>
      </w:r>
    </w:p>
    <w:p w14:paraId="47313CEF" w14:textId="1EBB440E" w:rsidR="00ED3C6D" w:rsidRDefault="00835994" w:rsidP="00ED3C6D">
      <w:pPr>
        <w:pStyle w:val="1"/>
        <w:ind w:left="420" w:firstLineChars="0"/>
      </w:pPr>
      <w:r>
        <w:rPr>
          <w:noProof/>
        </w:rPr>
        <w:lastRenderedPageBreak/>
        <w:drawing>
          <wp:inline distT="0" distB="0" distL="0" distR="0" wp14:anchorId="433FF4B7" wp14:editId="4BA2B845">
            <wp:extent cx="5274310" cy="116332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9D43" w14:textId="4453D474" w:rsidR="00835994" w:rsidRPr="00ED3C6D" w:rsidRDefault="00835994" w:rsidP="00ED3C6D">
      <w:pPr>
        <w:pStyle w:val="1"/>
        <w:ind w:left="420" w:firstLineChars="0"/>
        <w:rPr>
          <w:rFonts w:hint="eastAsia"/>
        </w:rPr>
      </w:pPr>
      <w:r>
        <w:rPr>
          <w:noProof/>
        </w:rPr>
        <w:drawing>
          <wp:inline distT="0" distB="0" distL="0" distR="0" wp14:anchorId="5F0A3A0F" wp14:editId="50AE1177">
            <wp:extent cx="5274310" cy="891540"/>
            <wp:effectExtent l="0" t="0" r="254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F93F" w14:textId="77777777" w:rsidR="00006D1A" w:rsidRDefault="00006D1A" w:rsidP="00006D1A">
      <w:pPr>
        <w:pStyle w:val="1"/>
        <w:numPr>
          <w:ilvl w:val="1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借书：</w:t>
      </w:r>
    </w:p>
    <w:p w14:paraId="194DD70C" w14:textId="563E23C6" w:rsidR="00CD5D32" w:rsidRDefault="00CD5D32" w:rsidP="00CD5D32">
      <w:pPr>
        <w:pStyle w:val="1"/>
        <w:ind w:left="420"/>
      </w:pPr>
      <w:r>
        <w:rPr>
          <w:rFonts w:hint="eastAsia"/>
        </w:rPr>
        <w:t>借书需要输入书号和借阅证编号，不需要输入时间。然后系统就会调用</w:t>
      </w:r>
      <w:r>
        <w:rPr>
          <w:rFonts w:hint="eastAsia"/>
        </w:rPr>
        <w:t>SQL</w:t>
      </w:r>
      <w:r>
        <w:rPr>
          <w:rFonts w:hint="eastAsia"/>
        </w:rPr>
        <w:t>插入一条借书记录，借书时间是利用了</w:t>
      </w:r>
      <w:r>
        <w:rPr>
          <w:rFonts w:hint="eastAsia"/>
        </w:rPr>
        <w:t xml:space="preserve"> Java</w:t>
      </w:r>
      <w:r>
        <w:rPr>
          <w:rFonts w:hint="eastAsia"/>
        </w:rPr>
        <w:t>自带的库，自动进行插入。</w:t>
      </w:r>
    </w:p>
    <w:p w14:paraId="28EF58CC" w14:textId="31FF2941" w:rsidR="00CD5D32" w:rsidRDefault="00DE35AD" w:rsidP="00CD5D32">
      <w:pPr>
        <w:pStyle w:val="1"/>
        <w:ind w:left="420"/>
      </w:pPr>
      <w:r>
        <w:rPr>
          <w:noProof/>
        </w:rPr>
        <w:drawing>
          <wp:inline distT="0" distB="0" distL="0" distR="0" wp14:anchorId="631A4DD7" wp14:editId="0A030C65">
            <wp:extent cx="5274310" cy="76835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6830" w14:textId="04E34F62" w:rsidR="00DE35AD" w:rsidRPr="00CD5D32" w:rsidRDefault="00DE35AD" w:rsidP="00CD5D32">
      <w:pPr>
        <w:pStyle w:val="1"/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1F691867" wp14:editId="06FB7578">
            <wp:extent cx="5274310" cy="88519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529F" w14:textId="0EB38DA6" w:rsidR="00006D1A" w:rsidRDefault="00006D1A" w:rsidP="00006D1A">
      <w:pPr>
        <w:pStyle w:val="1"/>
        <w:numPr>
          <w:ilvl w:val="1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还书：</w:t>
      </w:r>
    </w:p>
    <w:p w14:paraId="62DBAF0A" w14:textId="5C1973CF" w:rsidR="00596CCC" w:rsidRDefault="00596CCC" w:rsidP="00596CCC">
      <w:pPr>
        <w:pStyle w:val="1"/>
        <w:ind w:left="420"/>
      </w:pPr>
      <w:r>
        <w:rPr>
          <w:rFonts w:hint="eastAsia"/>
        </w:rPr>
        <w:t>还书需要输入书号和借阅证编号，不需要输入时间。然后系统查找借书记录，进行更新，修改其还书时间为当前时间。</w:t>
      </w:r>
    </w:p>
    <w:p w14:paraId="577CBEB0" w14:textId="213FCFE7" w:rsidR="00596CCC" w:rsidRDefault="00DE35AD" w:rsidP="00596CCC">
      <w:pPr>
        <w:pStyle w:val="1"/>
        <w:ind w:left="420"/>
      </w:pPr>
      <w:r>
        <w:rPr>
          <w:noProof/>
        </w:rPr>
        <w:drawing>
          <wp:inline distT="0" distB="0" distL="0" distR="0" wp14:anchorId="227272EB" wp14:editId="6E2F2232">
            <wp:extent cx="5274310" cy="90233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8E96" w14:textId="30F3D8EE" w:rsidR="00DE35AD" w:rsidRPr="00596CCC" w:rsidRDefault="00DE35AD" w:rsidP="00596CCC">
      <w:pPr>
        <w:pStyle w:val="1"/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15D5FC61" wp14:editId="7B4B1BED">
            <wp:extent cx="5274310" cy="891540"/>
            <wp:effectExtent l="0" t="0" r="254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6B1B" w14:textId="2BAB39F8" w:rsidR="00006D1A" w:rsidRDefault="00006D1A" w:rsidP="00006D1A">
      <w:pPr>
        <w:pStyle w:val="1"/>
        <w:numPr>
          <w:ilvl w:val="1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借书证管理：</w:t>
      </w:r>
    </w:p>
    <w:p w14:paraId="33883CD9" w14:textId="561B2407" w:rsidR="00ED3C6D" w:rsidRDefault="00ED3C6D" w:rsidP="00ED3C6D">
      <w:pPr>
        <w:pStyle w:val="1"/>
        <w:ind w:left="420"/>
      </w:pPr>
      <w:r>
        <w:rPr>
          <w:rFonts w:hint="eastAsia"/>
        </w:rPr>
        <w:t>借书证管理分为</w:t>
      </w:r>
      <w:r>
        <w:rPr>
          <w:rFonts w:hint="eastAsia"/>
        </w:rPr>
        <w:t xml:space="preserve"> 3</w:t>
      </w:r>
      <w:r>
        <w:rPr>
          <w:rFonts w:hint="eastAsia"/>
        </w:rPr>
        <w:t>个功能</w:t>
      </w:r>
      <w:r>
        <w:rPr>
          <w:rFonts w:hint="eastAsia"/>
        </w:rPr>
        <w:t xml:space="preserve"> 1.</w:t>
      </w:r>
      <w:r>
        <w:rPr>
          <w:rFonts w:hint="eastAsia"/>
        </w:rPr>
        <w:t>删除借阅证</w:t>
      </w:r>
      <w:r>
        <w:rPr>
          <w:rFonts w:hint="eastAsia"/>
        </w:rPr>
        <w:t xml:space="preserve"> 2.</w:t>
      </w:r>
      <w:r>
        <w:rPr>
          <w:rFonts w:hint="eastAsia"/>
        </w:rPr>
        <w:t>增加借阅证</w:t>
      </w:r>
      <w:r>
        <w:rPr>
          <w:rFonts w:hint="eastAsia"/>
        </w:rPr>
        <w:t xml:space="preserve"> 3.</w:t>
      </w:r>
      <w:r>
        <w:rPr>
          <w:rFonts w:hint="eastAsia"/>
        </w:rPr>
        <w:t>借阅</w:t>
      </w:r>
      <w:proofErr w:type="gramStart"/>
      <w:r>
        <w:rPr>
          <w:rFonts w:hint="eastAsia"/>
        </w:rPr>
        <w:t>证修改</w:t>
      </w:r>
      <w:proofErr w:type="gramEnd"/>
      <w:r>
        <w:rPr>
          <w:rFonts w:hint="eastAsia"/>
        </w:rPr>
        <w:t xml:space="preserve"> 0.</w:t>
      </w:r>
      <w:r>
        <w:rPr>
          <w:rFonts w:hint="eastAsia"/>
        </w:rPr>
        <w:t>退出系统。用增加借阅证作为举例，进入借书证管理子菜单后，输入</w:t>
      </w:r>
      <w:r>
        <w:rPr>
          <w:rFonts w:hint="eastAsia"/>
        </w:rPr>
        <w:t>2</w:t>
      </w:r>
      <w:r>
        <w:rPr>
          <w:rFonts w:hint="eastAsia"/>
        </w:rPr>
        <w:t>进行插入，输出提示信息。用户按照提示信息进行输入，输入后，进行插入，输出提示信息。用户按照提示信息进行输入，输入后，</w:t>
      </w:r>
      <w:r>
        <w:rPr>
          <w:rFonts w:hint="eastAsia"/>
        </w:rPr>
        <w:t>Java</w:t>
      </w:r>
      <w:proofErr w:type="gramStart"/>
      <w:r>
        <w:rPr>
          <w:rFonts w:hint="eastAsia"/>
        </w:rPr>
        <w:t>通过通过</w:t>
      </w:r>
      <w:proofErr w:type="gramEnd"/>
      <w:r>
        <w:rPr>
          <w:rFonts w:hint="eastAsia"/>
        </w:rPr>
        <w:t>JDBC</w:t>
      </w:r>
      <w:r>
        <w:rPr>
          <w:rFonts w:hint="eastAsia"/>
        </w:rPr>
        <w:t>调用数据库，在调用数据库，在</w:t>
      </w:r>
      <w:r>
        <w:rPr>
          <w:rFonts w:hint="eastAsia"/>
        </w:rPr>
        <w:t>person</w:t>
      </w:r>
      <w:r>
        <w:rPr>
          <w:rFonts w:hint="eastAsia"/>
        </w:rPr>
        <w:t>表中添加一条新的数据。表中添加一条新的数据。</w:t>
      </w:r>
    </w:p>
    <w:p w14:paraId="6A421714" w14:textId="0FC1537B" w:rsidR="00ED3C6D" w:rsidRDefault="00DE35AD" w:rsidP="00ED3C6D">
      <w:pPr>
        <w:pStyle w:val="1"/>
        <w:ind w:left="420"/>
      </w:pPr>
      <w:r>
        <w:rPr>
          <w:noProof/>
        </w:rPr>
        <w:lastRenderedPageBreak/>
        <w:drawing>
          <wp:inline distT="0" distB="0" distL="0" distR="0" wp14:anchorId="06AC469E" wp14:editId="14AEEDA1">
            <wp:extent cx="5274310" cy="230060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9646" w14:textId="5E90E0FF" w:rsidR="00ED3C6D" w:rsidRDefault="00DE35AD" w:rsidP="00ED3C6D">
      <w:pPr>
        <w:pStyle w:val="1"/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77148B4C" wp14:editId="1272668E">
            <wp:extent cx="5274310" cy="1152525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6CE4" w14:textId="0FAA098D" w:rsidR="00006D1A" w:rsidRDefault="00006D1A" w:rsidP="00006D1A">
      <w:pPr>
        <w:pStyle w:val="1"/>
        <w:numPr>
          <w:ilvl w:val="1"/>
          <w:numId w:val="10"/>
        </w:numPr>
        <w:ind w:firstLineChars="0"/>
      </w:pPr>
      <w:r>
        <w:rPr>
          <w:rFonts w:hint="eastAsia"/>
        </w:rPr>
        <w:t>图书查询：</w:t>
      </w:r>
    </w:p>
    <w:p w14:paraId="093D2E88" w14:textId="3F249EE0" w:rsidR="00ED3C6D" w:rsidRDefault="00ED3C6D" w:rsidP="00ED3C6D">
      <w:pPr>
        <w:pStyle w:val="1"/>
        <w:ind w:left="420"/>
      </w:pPr>
      <w:r>
        <w:rPr>
          <w:rFonts w:hint="eastAsia"/>
        </w:rPr>
        <w:t>图书查询功能分为</w:t>
      </w:r>
      <w:r>
        <w:rPr>
          <w:rFonts w:hint="eastAsia"/>
        </w:rPr>
        <w:t xml:space="preserve"> 3</w:t>
      </w:r>
      <w:r>
        <w:rPr>
          <w:rFonts w:hint="eastAsia"/>
        </w:rPr>
        <w:t>种，</w:t>
      </w:r>
      <w:r>
        <w:rPr>
          <w:rFonts w:hint="eastAsia"/>
        </w:rPr>
        <w:t xml:space="preserve"> 1.</w:t>
      </w:r>
      <w:r>
        <w:rPr>
          <w:rFonts w:hint="eastAsia"/>
        </w:rPr>
        <w:t>查询全部</w:t>
      </w:r>
      <w:r>
        <w:rPr>
          <w:rFonts w:hint="eastAsia"/>
        </w:rPr>
        <w:t xml:space="preserve"> 2.</w:t>
      </w:r>
      <w:r>
        <w:rPr>
          <w:rFonts w:hint="eastAsia"/>
        </w:rPr>
        <w:t>按书名查询</w:t>
      </w:r>
      <w:r>
        <w:rPr>
          <w:rFonts w:hint="eastAsia"/>
        </w:rPr>
        <w:t xml:space="preserve"> 3.</w:t>
      </w:r>
      <w:r>
        <w:rPr>
          <w:rFonts w:hint="eastAsia"/>
        </w:rPr>
        <w:t>按书号查询</w:t>
      </w:r>
      <w:r>
        <w:rPr>
          <w:rFonts w:hint="eastAsia"/>
        </w:rPr>
        <w:t xml:space="preserve"> </w:t>
      </w:r>
      <w:r>
        <w:rPr>
          <w:rFonts w:hint="eastAsia"/>
        </w:rPr>
        <w:t>在这里只展示其中的一种，查询全部，进入图书查询子菜单后，输入</w:t>
      </w:r>
      <w:r>
        <w:rPr>
          <w:rFonts w:hint="eastAsia"/>
        </w:rPr>
        <w:t>1</w:t>
      </w:r>
      <w:r>
        <w:rPr>
          <w:rFonts w:hint="eastAsia"/>
        </w:rPr>
        <w:t>，进行全部查询，程序输出提示后，输出一个表格，表格中内容为当前在书库当中的书目，和它们的具体信息。</w:t>
      </w:r>
    </w:p>
    <w:p w14:paraId="7AEFDC00" w14:textId="5C0C932E" w:rsidR="00ED3C6D" w:rsidRDefault="00835994" w:rsidP="00ED3C6D">
      <w:pPr>
        <w:pStyle w:val="1"/>
        <w:ind w:left="420"/>
      </w:pPr>
      <w:r>
        <w:rPr>
          <w:noProof/>
        </w:rPr>
        <w:drawing>
          <wp:inline distT="0" distB="0" distL="0" distR="0" wp14:anchorId="746411F2" wp14:editId="2F36955B">
            <wp:extent cx="5274310" cy="156591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44B8" w14:textId="77777777" w:rsidR="00835994" w:rsidRPr="00ED3C6D" w:rsidRDefault="00835994" w:rsidP="00ED3C6D">
      <w:pPr>
        <w:pStyle w:val="1"/>
        <w:ind w:left="420"/>
        <w:rPr>
          <w:rFonts w:hint="eastAsia"/>
        </w:rPr>
      </w:pPr>
    </w:p>
    <w:p w14:paraId="3DBA7E51" w14:textId="77777777" w:rsidR="00CD13CF" w:rsidRDefault="00CD13CF" w:rsidP="00ED3C6D">
      <w:pPr>
        <w:pStyle w:val="1"/>
        <w:ind w:left="48" w:firstLineChars="0" w:firstLine="0"/>
        <w:rPr>
          <w:rFonts w:ascii="黑体" w:eastAsia="黑体" w:hAnsi="黑体" w:cs="微软雅黑" w:hint="eastAsia"/>
          <w:sz w:val="28"/>
          <w:szCs w:val="28"/>
        </w:rPr>
      </w:pPr>
    </w:p>
    <w:p w14:paraId="77A05423" w14:textId="038C236D" w:rsidR="007D14BB" w:rsidRDefault="00344086" w:rsidP="00444105">
      <w:pPr>
        <w:pStyle w:val="1"/>
        <w:numPr>
          <w:ilvl w:val="0"/>
          <w:numId w:val="1"/>
        </w:numPr>
        <w:ind w:firstLineChars="0"/>
        <w:rPr>
          <w:rFonts w:ascii="黑体" w:eastAsia="黑体" w:hAnsi="黑体" w:cs="微软雅黑"/>
          <w:sz w:val="28"/>
          <w:szCs w:val="28"/>
        </w:rPr>
      </w:pPr>
      <w:r>
        <w:rPr>
          <w:rFonts w:ascii="黑体" w:eastAsia="黑体" w:hAnsi="黑体" w:cs="微软雅黑" w:hint="eastAsia"/>
          <w:sz w:val="28"/>
          <w:szCs w:val="28"/>
        </w:rPr>
        <w:t>遇到的问题及解决方法</w:t>
      </w:r>
    </w:p>
    <w:p w14:paraId="3ECF3FAF" w14:textId="1A7F15B3" w:rsidR="00CA0BE8" w:rsidRDefault="00835994" w:rsidP="00835994">
      <w:pPr>
        <w:pStyle w:val="1"/>
        <w:numPr>
          <w:ilvl w:val="1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印象最深刻的问题应该是粗心大意到单词打错</w:t>
      </w:r>
      <w:proofErr w:type="spellStart"/>
      <w:r>
        <w:rPr>
          <w:rFonts w:ascii="黑体" w:eastAsia="黑体" w:hAnsi="黑体" w:hint="eastAsia"/>
        </w:rPr>
        <w:t>orz</w:t>
      </w:r>
      <w:proofErr w:type="spellEnd"/>
      <w:r>
        <w:rPr>
          <w:rFonts w:ascii="黑体" w:eastAsia="黑体" w:hAnsi="黑体" w:hint="eastAsia"/>
        </w:rPr>
        <w:t>，链接到S</w:t>
      </w:r>
      <w:r>
        <w:rPr>
          <w:rFonts w:ascii="黑体" w:eastAsia="黑体" w:hAnsi="黑体"/>
        </w:rPr>
        <w:t>QL</w:t>
      </w:r>
      <w:r>
        <w:rPr>
          <w:rFonts w:ascii="黑体" w:eastAsia="黑体" w:hAnsi="黑体" w:hint="eastAsia"/>
        </w:rPr>
        <w:t>的时候多次报错，最好在写完一个part后及时进行测试，深刻意识到了数据库存储或者更新的时候一定要保证数据的正确性。</w:t>
      </w:r>
    </w:p>
    <w:p w14:paraId="6BC75852" w14:textId="064CB31D" w:rsidR="00835994" w:rsidRDefault="00835994" w:rsidP="00835994">
      <w:pPr>
        <w:pStyle w:val="1"/>
        <w:numPr>
          <w:ilvl w:val="1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批量入库功能未能成功实现。</w:t>
      </w:r>
    </w:p>
    <w:p w14:paraId="403AFB61" w14:textId="0782C7DB" w:rsidR="00835994" w:rsidRPr="00835994" w:rsidRDefault="00835994" w:rsidP="00835994">
      <w:pPr>
        <w:pStyle w:val="1"/>
        <w:numPr>
          <w:ilvl w:val="1"/>
          <w:numId w:val="1"/>
        </w:numPr>
        <w:ind w:firstLineChars="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一开始选择用C++来实现，借助qt实现GUI交互界面，在qt中开发的时候出现了过多bug，最后选择java，时间仓促导致最终提交的界面过于简陋。</w:t>
      </w:r>
    </w:p>
    <w:p w14:paraId="36A75109" w14:textId="1870252F" w:rsidR="00FE32F8" w:rsidRDefault="00344086" w:rsidP="00344086">
      <w:pPr>
        <w:pStyle w:val="1"/>
        <w:numPr>
          <w:ilvl w:val="0"/>
          <w:numId w:val="1"/>
        </w:numPr>
        <w:ind w:firstLineChars="0"/>
        <w:rPr>
          <w:rFonts w:ascii="黑体" w:eastAsia="黑体" w:hAnsi="黑体" w:cs="微软雅黑"/>
          <w:sz w:val="28"/>
          <w:szCs w:val="28"/>
        </w:rPr>
      </w:pPr>
      <w:r>
        <w:rPr>
          <w:rFonts w:ascii="黑体" w:eastAsia="黑体" w:hAnsi="黑体" w:cs="微软雅黑" w:hint="eastAsia"/>
          <w:sz w:val="28"/>
          <w:szCs w:val="28"/>
        </w:rPr>
        <w:t>总结</w:t>
      </w:r>
    </w:p>
    <w:p w14:paraId="214F358C" w14:textId="74B43CA2" w:rsidR="00835994" w:rsidRPr="00835994" w:rsidRDefault="00835994" w:rsidP="00835994">
      <w:pPr>
        <w:pStyle w:val="1"/>
        <w:rPr>
          <w:rFonts w:ascii="黑体" w:eastAsia="黑体" w:hAnsi="黑体" w:hint="eastAsia"/>
        </w:rPr>
      </w:pPr>
      <w:r w:rsidRPr="00835994">
        <w:rPr>
          <w:rFonts w:ascii="黑体" w:eastAsia="黑体" w:hAnsi="黑体" w:hint="eastAsia"/>
        </w:rPr>
        <w:t>这次实验是一个综合性的实验，</w:t>
      </w:r>
      <w:r>
        <w:rPr>
          <w:rFonts w:ascii="黑体" w:eastAsia="黑体" w:hAnsi="黑体" w:hint="eastAsia"/>
        </w:rPr>
        <w:t>将春学期接触的基础性SQL操作通过与</w:t>
      </w:r>
      <w:r w:rsidRPr="00835994">
        <w:rPr>
          <w:rFonts w:ascii="黑体" w:eastAsia="黑体" w:hAnsi="黑体" w:hint="eastAsia"/>
        </w:rPr>
        <w:t>高级编程语言</w:t>
      </w:r>
      <w:r w:rsidRPr="00835994">
        <w:rPr>
          <w:rFonts w:ascii="黑体" w:eastAsia="黑体" w:hAnsi="黑体" w:hint="eastAsia"/>
        </w:rPr>
        <w:lastRenderedPageBreak/>
        <w:t>和</w:t>
      </w:r>
      <w:r>
        <w:rPr>
          <w:rFonts w:ascii="黑体" w:eastAsia="黑体" w:hAnsi="黑体" w:hint="eastAsia"/>
        </w:rPr>
        <w:t>数据库</w:t>
      </w:r>
      <w:r w:rsidRPr="00835994">
        <w:rPr>
          <w:rFonts w:ascii="黑体" w:eastAsia="黑体" w:hAnsi="黑体" w:hint="eastAsia"/>
        </w:rPr>
        <w:t>进行交互，</w:t>
      </w:r>
      <w:r>
        <w:rPr>
          <w:rFonts w:ascii="黑体" w:eastAsia="黑体" w:hAnsi="黑体" w:hint="eastAsia"/>
        </w:rPr>
        <w:t>从而</w:t>
      </w:r>
      <w:r w:rsidRPr="00835994">
        <w:rPr>
          <w:rFonts w:ascii="黑体" w:eastAsia="黑体" w:hAnsi="黑体" w:hint="eastAsia"/>
        </w:rPr>
        <w:t>实现一个图书管理系统。这次实验最大的收获是对数据库的作用有了一个更加深刻的理解。</w:t>
      </w:r>
      <w:r>
        <w:rPr>
          <w:rFonts w:ascii="黑体" w:eastAsia="黑体" w:hAnsi="黑体" w:hint="eastAsia"/>
        </w:rPr>
        <w:t>对ODBC、JDBC也都有了一定了解。</w:t>
      </w:r>
    </w:p>
    <w:sectPr w:rsidR="00835994" w:rsidRPr="00835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A9A9B" w14:textId="77777777" w:rsidR="00A714DC" w:rsidRDefault="00A714DC" w:rsidP="004D7AA0">
      <w:r>
        <w:separator/>
      </w:r>
    </w:p>
  </w:endnote>
  <w:endnote w:type="continuationSeparator" w:id="0">
    <w:p w14:paraId="798380D9" w14:textId="77777777" w:rsidR="00A714DC" w:rsidRDefault="00A714DC" w:rsidP="004D7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C6C92" w14:textId="77777777" w:rsidR="00A714DC" w:rsidRDefault="00A714DC" w:rsidP="004D7AA0">
      <w:r>
        <w:separator/>
      </w:r>
    </w:p>
  </w:footnote>
  <w:footnote w:type="continuationSeparator" w:id="0">
    <w:p w14:paraId="7919DE4D" w14:textId="77777777" w:rsidR="00A714DC" w:rsidRDefault="00A714DC" w:rsidP="004D7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A3761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1" w15:restartNumberingAfterBreak="0">
    <w:nsid w:val="0BCA6D9B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2" w15:restartNumberingAfterBreak="0">
    <w:nsid w:val="1AFD1C8C"/>
    <w:multiLevelType w:val="multilevel"/>
    <w:tmpl w:val="586817A0"/>
    <w:lvl w:ilvl="0">
      <w:start w:val="1"/>
      <w:numFmt w:val="chineseCountingThousand"/>
      <w:lvlText w:val="%1、"/>
      <w:lvlJc w:val="left"/>
      <w:pPr>
        <w:ind w:left="600" w:hanging="552"/>
      </w:pPr>
      <w:rPr>
        <w:rFonts w:cs="微软雅黑" w:hint="default"/>
        <w:sz w:val="28"/>
      </w:rPr>
    </w:lvl>
    <w:lvl w:ilvl="1">
      <w:start w:val="1"/>
      <w:numFmt w:val="decimal"/>
      <w:lvlText w:val="%2."/>
      <w:lvlJc w:val="left"/>
      <w:pPr>
        <w:ind w:left="88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0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2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4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6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8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40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28" w:hanging="420"/>
      </w:pPr>
      <w:rPr>
        <w:rFonts w:hint="eastAsia"/>
      </w:rPr>
    </w:lvl>
  </w:abstractNum>
  <w:abstractNum w:abstractNumId="3" w15:restartNumberingAfterBreak="0">
    <w:nsid w:val="2A7C1FED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4" w15:restartNumberingAfterBreak="0">
    <w:nsid w:val="32620590"/>
    <w:multiLevelType w:val="hybridMultilevel"/>
    <w:tmpl w:val="64208A2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937DA3"/>
    <w:multiLevelType w:val="multilevel"/>
    <w:tmpl w:val="688C3A5E"/>
    <w:lvl w:ilvl="0">
      <w:start w:val="1"/>
      <w:numFmt w:val="chineseCountingThousand"/>
      <w:lvlText w:val="%1、"/>
      <w:lvlJc w:val="left"/>
      <w:pPr>
        <w:ind w:left="600" w:hanging="552"/>
      </w:pPr>
      <w:rPr>
        <w:rFonts w:cs="微软雅黑" w:hint="default"/>
        <w:sz w:val="28"/>
      </w:rPr>
    </w:lvl>
    <w:lvl w:ilvl="1">
      <w:start w:val="1"/>
      <w:numFmt w:val="decimal"/>
      <w:lvlText w:val="%2."/>
      <w:lvlJc w:val="left"/>
      <w:pPr>
        <w:ind w:left="88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0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2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4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6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8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40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28" w:hanging="420"/>
      </w:pPr>
      <w:rPr>
        <w:rFonts w:hint="eastAsia"/>
      </w:rPr>
    </w:lvl>
  </w:abstractNum>
  <w:abstractNum w:abstractNumId="6" w15:restartNumberingAfterBreak="0">
    <w:nsid w:val="54092B98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7" w15:restartNumberingAfterBreak="0">
    <w:nsid w:val="540A3AE1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8" w15:restartNumberingAfterBreak="0">
    <w:nsid w:val="5C4C1070"/>
    <w:multiLevelType w:val="hybridMultilevel"/>
    <w:tmpl w:val="2F0C5C6C"/>
    <w:lvl w:ilvl="0" w:tplc="596ABC1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 w15:restartNumberingAfterBreak="0">
    <w:nsid w:val="5D376224"/>
    <w:multiLevelType w:val="hybridMultilevel"/>
    <w:tmpl w:val="CEAC3C86"/>
    <w:lvl w:ilvl="0" w:tplc="BB0AE0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8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207FF8"/>
    <w:rsid w:val="00005061"/>
    <w:rsid w:val="00006D1A"/>
    <w:rsid w:val="00026CE7"/>
    <w:rsid w:val="00031DA7"/>
    <w:rsid w:val="0003356D"/>
    <w:rsid w:val="00035BFB"/>
    <w:rsid w:val="00044886"/>
    <w:rsid w:val="00055159"/>
    <w:rsid w:val="000632C9"/>
    <w:rsid w:val="00064C78"/>
    <w:rsid w:val="00064EE9"/>
    <w:rsid w:val="00071A2D"/>
    <w:rsid w:val="00086766"/>
    <w:rsid w:val="000915EB"/>
    <w:rsid w:val="00091660"/>
    <w:rsid w:val="000A305D"/>
    <w:rsid w:val="000C7167"/>
    <w:rsid w:val="000F7C9B"/>
    <w:rsid w:val="00104FAD"/>
    <w:rsid w:val="00110784"/>
    <w:rsid w:val="00112D16"/>
    <w:rsid w:val="0012113C"/>
    <w:rsid w:val="00121CB4"/>
    <w:rsid w:val="00131C4F"/>
    <w:rsid w:val="001321B1"/>
    <w:rsid w:val="001357DD"/>
    <w:rsid w:val="00135934"/>
    <w:rsid w:val="00135FF8"/>
    <w:rsid w:val="001509C7"/>
    <w:rsid w:val="00156634"/>
    <w:rsid w:val="00160506"/>
    <w:rsid w:val="00164577"/>
    <w:rsid w:val="00170FCF"/>
    <w:rsid w:val="001836CA"/>
    <w:rsid w:val="00191EAA"/>
    <w:rsid w:val="00194A4C"/>
    <w:rsid w:val="001964F9"/>
    <w:rsid w:val="001A2CF0"/>
    <w:rsid w:val="001A462E"/>
    <w:rsid w:val="001B3589"/>
    <w:rsid w:val="001B3B38"/>
    <w:rsid w:val="001B58FE"/>
    <w:rsid w:val="001B7A5D"/>
    <w:rsid w:val="001C17A5"/>
    <w:rsid w:val="001C7D55"/>
    <w:rsid w:val="001D78AC"/>
    <w:rsid w:val="001D7F7E"/>
    <w:rsid w:val="001E6D62"/>
    <w:rsid w:val="001F6698"/>
    <w:rsid w:val="00203970"/>
    <w:rsid w:val="0020538E"/>
    <w:rsid w:val="00205D16"/>
    <w:rsid w:val="00211C0E"/>
    <w:rsid w:val="0021561D"/>
    <w:rsid w:val="00215AE7"/>
    <w:rsid w:val="00227E37"/>
    <w:rsid w:val="0025286E"/>
    <w:rsid w:val="00253BC4"/>
    <w:rsid w:val="002637B9"/>
    <w:rsid w:val="00264458"/>
    <w:rsid w:val="00282A45"/>
    <w:rsid w:val="00290F6E"/>
    <w:rsid w:val="00292A15"/>
    <w:rsid w:val="002A086B"/>
    <w:rsid w:val="002A26C6"/>
    <w:rsid w:val="002B2A22"/>
    <w:rsid w:val="002C070C"/>
    <w:rsid w:val="002C57B4"/>
    <w:rsid w:val="002C730F"/>
    <w:rsid w:val="002C7C58"/>
    <w:rsid w:val="002E24B9"/>
    <w:rsid w:val="002E7958"/>
    <w:rsid w:val="002F06F0"/>
    <w:rsid w:val="002F3550"/>
    <w:rsid w:val="00300D8A"/>
    <w:rsid w:val="00305D67"/>
    <w:rsid w:val="00312741"/>
    <w:rsid w:val="00316C22"/>
    <w:rsid w:val="00316FD3"/>
    <w:rsid w:val="00325952"/>
    <w:rsid w:val="00334D0F"/>
    <w:rsid w:val="003350A4"/>
    <w:rsid w:val="00335819"/>
    <w:rsid w:val="0033783C"/>
    <w:rsid w:val="00337E4B"/>
    <w:rsid w:val="00341458"/>
    <w:rsid w:val="003432F2"/>
    <w:rsid w:val="00344086"/>
    <w:rsid w:val="00346B14"/>
    <w:rsid w:val="003478B0"/>
    <w:rsid w:val="003524EB"/>
    <w:rsid w:val="00367026"/>
    <w:rsid w:val="00371404"/>
    <w:rsid w:val="00375FDE"/>
    <w:rsid w:val="003820F2"/>
    <w:rsid w:val="00383C32"/>
    <w:rsid w:val="00390C78"/>
    <w:rsid w:val="00391492"/>
    <w:rsid w:val="003A4F21"/>
    <w:rsid w:val="003A6828"/>
    <w:rsid w:val="003A6AD7"/>
    <w:rsid w:val="003B0B6C"/>
    <w:rsid w:val="003B20ED"/>
    <w:rsid w:val="003C0BBC"/>
    <w:rsid w:val="003C123E"/>
    <w:rsid w:val="003C1993"/>
    <w:rsid w:val="003C1DD5"/>
    <w:rsid w:val="003C3C9E"/>
    <w:rsid w:val="003C3FF4"/>
    <w:rsid w:val="003D1C42"/>
    <w:rsid w:val="003D35CF"/>
    <w:rsid w:val="003D49A0"/>
    <w:rsid w:val="003E2E93"/>
    <w:rsid w:val="003F0630"/>
    <w:rsid w:val="003F2A76"/>
    <w:rsid w:val="003F3FBC"/>
    <w:rsid w:val="003F5F24"/>
    <w:rsid w:val="00405416"/>
    <w:rsid w:val="004072DA"/>
    <w:rsid w:val="00407A5D"/>
    <w:rsid w:val="00407AD2"/>
    <w:rsid w:val="00411E02"/>
    <w:rsid w:val="00412126"/>
    <w:rsid w:val="0041397C"/>
    <w:rsid w:val="00421D83"/>
    <w:rsid w:val="0042549A"/>
    <w:rsid w:val="00431CFF"/>
    <w:rsid w:val="004414D0"/>
    <w:rsid w:val="00442391"/>
    <w:rsid w:val="00444105"/>
    <w:rsid w:val="00452DCC"/>
    <w:rsid w:val="00461681"/>
    <w:rsid w:val="00464D5E"/>
    <w:rsid w:val="004652BA"/>
    <w:rsid w:val="0047137D"/>
    <w:rsid w:val="004728C8"/>
    <w:rsid w:val="00476710"/>
    <w:rsid w:val="004823B1"/>
    <w:rsid w:val="0048312B"/>
    <w:rsid w:val="0048768C"/>
    <w:rsid w:val="00487950"/>
    <w:rsid w:val="004909EE"/>
    <w:rsid w:val="00491526"/>
    <w:rsid w:val="004921C1"/>
    <w:rsid w:val="004A26B8"/>
    <w:rsid w:val="004A3D34"/>
    <w:rsid w:val="004A60DD"/>
    <w:rsid w:val="004C1DAF"/>
    <w:rsid w:val="004C388E"/>
    <w:rsid w:val="004D7AA0"/>
    <w:rsid w:val="004D7C94"/>
    <w:rsid w:val="004E0CE3"/>
    <w:rsid w:val="004E27E0"/>
    <w:rsid w:val="004E4D88"/>
    <w:rsid w:val="004E668E"/>
    <w:rsid w:val="004E7222"/>
    <w:rsid w:val="004F05F7"/>
    <w:rsid w:val="00502716"/>
    <w:rsid w:val="00506BA1"/>
    <w:rsid w:val="00523645"/>
    <w:rsid w:val="0052506A"/>
    <w:rsid w:val="005300D4"/>
    <w:rsid w:val="00530509"/>
    <w:rsid w:val="00536147"/>
    <w:rsid w:val="00536E49"/>
    <w:rsid w:val="005430C2"/>
    <w:rsid w:val="005539ED"/>
    <w:rsid w:val="00564F40"/>
    <w:rsid w:val="00575BDC"/>
    <w:rsid w:val="00576599"/>
    <w:rsid w:val="00580EF0"/>
    <w:rsid w:val="00584D19"/>
    <w:rsid w:val="0058765E"/>
    <w:rsid w:val="00596CCC"/>
    <w:rsid w:val="005974CD"/>
    <w:rsid w:val="005B16E9"/>
    <w:rsid w:val="005C4373"/>
    <w:rsid w:val="005D261F"/>
    <w:rsid w:val="005D317C"/>
    <w:rsid w:val="005D5BAD"/>
    <w:rsid w:val="005D6D0F"/>
    <w:rsid w:val="005E1032"/>
    <w:rsid w:val="005E600B"/>
    <w:rsid w:val="005F36DB"/>
    <w:rsid w:val="006037E1"/>
    <w:rsid w:val="00603CEC"/>
    <w:rsid w:val="006105A3"/>
    <w:rsid w:val="00614B40"/>
    <w:rsid w:val="0061763B"/>
    <w:rsid w:val="0063025D"/>
    <w:rsid w:val="00631100"/>
    <w:rsid w:val="00632195"/>
    <w:rsid w:val="00633A43"/>
    <w:rsid w:val="00636F6E"/>
    <w:rsid w:val="00641956"/>
    <w:rsid w:val="00651590"/>
    <w:rsid w:val="00660303"/>
    <w:rsid w:val="00661C0A"/>
    <w:rsid w:val="006640ED"/>
    <w:rsid w:val="00665B17"/>
    <w:rsid w:val="006673C1"/>
    <w:rsid w:val="00670B7D"/>
    <w:rsid w:val="006755F6"/>
    <w:rsid w:val="00687EFF"/>
    <w:rsid w:val="006A112D"/>
    <w:rsid w:val="006A1466"/>
    <w:rsid w:val="006A1AD2"/>
    <w:rsid w:val="006A3CAD"/>
    <w:rsid w:val="006A6293"/>
    <w:rsid w:val="006B2FD9"/>
    <w:rsid w:val="006C3D41"/>
    <w:rsid w:val="006C43C4"/>
    <w:rsid w:val="006C6DB5"/>
    <w:rsid w:val="006D0F45"/>
    <w:rsid w:val="006D630A"/>
    <w:rsid w:val="006E0EC1"/>
    <w:rsid w:val="006E5A04"/>
    <w:rsid w:val="006E67BF"/>
    <w:rsid w:val="007035EC"/>
    <w:rsid w:val="00721188"/>
    <w:rsid w:val="00725064"/>
    <w:rsid w:val="0073537C"/>
    <w:rsid w:val="0074643F"/>
    <w:rsid w:val="007533FB"/>
    <w:rsid w:val="0076419C"/>
    <w:rsid w:val="00767785"/>
    <w:rsid w:val="0077135F"/>
    <w:rsid w:val="00771B7B"/>
    <w:rsid w:val="007726EF"/>
    <w:rsid w:val="00775BEC"/>
    <w:rsid w:val="007770B4"/>
    <w:rsid w:val="0077714A"/>
    <w:rsid w:val="00781F58"/>
    <w:rsid w:val="0078693A"/>
    <w:rsid w:val="007965C5"/>
    <w:rsid w:val="0079782C"/>
    <w:rsid w:val="007B0D7D"/>
    <w:rsid w:val="007C2568"/>
    <w:rsid w:val="007C57AD"/>
    <w:rsid w:val="007C5E3D"/>
    <w:rsid w:val="007D14BB"/>
    <w:rsid w:val="007D2933"/>
    <w:rsid w:val="007E01E6"/>
    <w:rsid w:val="007F6828"/>
    <w:rsid w:val="007F6B67"/>
    <w:rsid w:val="00800247"/>
    <w:rsid w:val="00811A19"/>
    <w:rsid w:val="008159DF"/>
    <w:rsid w:val="00821F0C"/>
    <w:rsid w:val="008246EA"/>
    <w:rsid w:val="00830FAF"/>
    <w:rsid w:val="008321EC"/>
    <w:rsid w:val="00832BA6"/>
    <w:rsid w:val="00835994"/>
    <w:rsid w:val="00837513"/>
    <w:rsid w:val="00845D3E"/>
    <w:rsid w:val="008604AF"/>
    <w:rsid w:val="00882D50"/>
    <w:rsid w:val="00884F4F"/>
    <w:rsid w:val="00885996"/>
    <w:rsid w:val="00887BD3"/>
    <w:rsid w:val="008903C5"/>
    <w:rsid w:val="00890A92"/>
    <w:rsid w:val="00894463"/>
    <w:rsid w:val="008A436F"/>
    <w:rsid w:val="008A6A87"/>
    <w:rsid w:val="008B0A1A"/>
    <w:rsid w:val="008B1AB4"/>
    <w:rsid w:val="008B1D43"/>
    <w:rsid w:val="008B2B35"/>
    <w:rsid w:val="008B56F3"/>
    <w:rsid w:val="008B6275"/>
    <w:rsid w:val="008C102B"/>
    <w:rsid w:val="008C334C"/>
    <w:rsid w:val="008D5FB2"/>
    <w:rsid w:val="008E0D67"/>
    <w:rsid w:val="008E161C"/>
    <w:rsid w:val="00900E86"/>
    <w:rsid w:val="009019E3"/>
    <w:rsid w:val="009020C3"/>
    <w:rsid w:val="00911CB4"/>
    <w:rsid w:val="0091768C"/>
    <w:rsid w:val="00954FAF"/>
    <w:rsid w:val="0095702E"/>
    <w:rsid w:val="0096701F"/>
    <w:rsid w:val="00975FBC"/>
    <w:rsid w:val="0098767B"/>
    <w:rsid w:val="0099281D"/>
    <w:rsid w:val="00993187"/>
    <w:rsid w:val="00993D12"/>
    <w:rsid w:val="00995878"/>
    <w:rsid w:val="009A598A"/>
    <w:rsid w:val="009B0CAF"/>
    <w:rsid w:val="009B10C0"/>
    <w:rsid w:val="009B469C"/>
    <w:rsid w:val="009B4A91"/>
    <w:rsid w:val="009D3ACA"/>
    <w:rsid w:val="009D6ECC"/>
    <w:rsid w:val="009F1382"/>
    <w:rsid w:val="009F309F"/>
    <w:rsid w:val="009F797A"/>
    <w:rsid w:val="00A01876"/>
    <w:rsid w:val="00A02B8D"/>
    <w:rsid w:val="00A31384"/>
    <w:rsid w:val="00A31557"/>
    <w:rsid w:val="00A32A83"/>
    <w:rsid w:val="00A35627"/>
    <w:rsid w:val="00A520E4"/>
    <w:rsid w:val="00A613CB"/>
    <w:rsid w:val="00A63017"/>
    <w:rsid w:val="00A644B3"/>
    <w:rsid w:val="00A67800"/>
    <w:rsid w:val="00A714DC"/>
    <w:rsid w:val="00A71B9D"/>
    <w:rsid w:val="00A7456C"/>
    <w:rsid w:val="00A7597B"/>
    <w:rsid w:val="00A75F27"/>
    <w:rsid w:val="00A76F72"/>
    <w:rsid w:val="00A77080"/>
    <w:rsid w:val="00A80CBA"/>
    <w:rsid w:val="00A81E0D"/>
    <w:rsid w:val="00A822DE"/>
    <w:rsid w:val="00A87228"/>
    <w:rsid w:val="00A903DD"/>
    <w:rsid w:val="00A92322"/>
    <w:rsid w:val="00A94157"/>
    <w:rsid w:val="00A9585D"/>
    <w:rsid w:val="00A95BF6"/>
    <w:rsid w:val="00AA37EC"/>
    <w:rsid w:val="00AA5414"/>
    <w:rsid w:val="00AB15DD"/>
    <w:rsid w:val="00AB208D"/>
    <w:rsid w:val="00AD3929"/>
    <w:rsid w:val="00AF4DDF"/>
    <w:rsid w:val="00B00225"/>
    <w:rsid w:val="00B0169C"/>
    <w:rsid w:val="00B02479"/>
    <w:rsid w:val="00B12F02"/>
    <w:rsid w:val="00B131D6"/>
    <w:rsid w:val="00B137FF"/>
    <w:rsid w:val="00B20082"/>
    <w:rsid w:val="00B2607F"/>
    <w:rsid w:val="00B44F7D"/>
    <w:rsid w:val="00B46166"/>
    <w:rsid w:val="00B462B6"/>
    <w:rsid w:val="00B50105"/>
    <w:rsid w:val="00B567A5"/>
    <w:rsid w:val="00B56F3F"/>
    <w:rsid w:val="00B608F8"/>
    <w:rsid w:val="00B64389"/>
    <w:rsid w:val="00B70E8C"/>
    <w:rsid w:val="00B95A5D"/>
    <w:rsid w:val="00BB0301"/>
    <w:rsid w:val="00BB17BF"/>
    <w:rsid w:val="00BB35D5"/>
    <w:rsid w:val="00BC2AFD"/>
    <w:rsid w:val="00BC33B1"/>
    <w:rsid w:val="00BC72AB"/>
    <w:rsid w:val="00BD6654"/>
    <w:rsid w:val="00BE6A0D"/>
    <w:rsid w:val="00BF0C08"/>
    <w:rsid w:val="00BF40F1"/>
    <w:rsid w:val="00BF5603"/>
    <w:rsid w:val="00C003A7"/>
    <w:rsid w:val="00C00978"/>
    <w:rsid w:val="00C00F58"/>
    <w:rsid w:val="00C01C7A"/>
    <w:rsid w:val="00C0647D"/>
    <w:rsid w:val="00C0782E"/>
    <w:rsid w:val="00C10E50"/>
    <w:rsid w:val="00C12D32"/>
    <w:rsid w:val="00C22DBF"/>
    <w:rsid w:val="00C26A6F"/>
    <w:rsid w:val="00C30D70"/>
    <w:rsid w:val="00C32D51"/>
    <w:rsid w:val="00C357AE"/>
    <w:rsid w:val="00C371C5"/>
    <w:rsid w:val="00C37570"/>
    <w:rsid w:val="00C50223"/>
    <w:rsid w:val="00C553A0"/>
    <w:rsid w:val="00C57A9F"/>
    <w:rsid w:val="00C6370F"/>
    <w:rsid w:val="00C65B33"/>
    <w:rsid w:val="00C7097F"/>
    <w:rsid w:val="00C73844"/>
    <w:rsid w:val="00C74189"/>
    <w:rsid w:val="00C74D6B"/>
    <w:rsid w:val="00C80769"/>
    <w:rsid w:val="00C91AB2"/>
    <w:rsid w:val="00CA0BE8"/>
    <w:rsid w:val="00CA1325"/>
    <w:rsid w:val="00CA1B8E"/>
    <w:rsid w:val="00CA71A5"/>
    <w:rsid w:val="00CD13CF"/>
    <w:rsid w:val="00CD2B3D"/>
    <w:rsid w:val="00CD5D32"/>
    <w:rsid w:val="00CD69F0"/>
    <w:rsid w:val="00CE0BE1"/>
    <w:rsid w:val="00CE0DE5"/>
    <w:rsid w:val="00CF325D"/>
    <w:rsid w:val="00D10A15"/>
    <w:rsid w:val="00D110B4"/>
    <w:rsid w:val="00D121F0"/>
    <w:rsid w:val="00D14D32"/>
    <w:rsid w:val="00D302BA"/>
    <w:rsid w:val="00D3363B"/>
    <w:rsid w:val="00D4633C"/>
    <w:rsid w:val="00D52187"/>
    <w:rsid w:val="00D54F91"/>
    <w:rsid w:val="00D620BA"/>
    <w:rsid w:val="00D63379"/>
    <w:rsid w:val="00D66F30"/>
    <w:rsid w:val="00D75084"/>
    <w:rsid w:val="00D76304"/>
    <w:rsid w:val="00D77294"/>
    <w:rsid w:val="00D77362"/>
    <w:rsid w:val="00D8600D"/>
    <w:rsid w:val="00D86FD1"/>
    <w:rsid w:val="00D908E2"/>
    <w:rsid w:val="00D94F90"/>
    <w:rsid w:val="00D95F5F"/>
    <w:rsid w:val="00DB0C47"/>
    <w:rsid w:val="00DB2812"/>
    <w:rsid w:val="00DB30DC"/>
    <w:rsid w:val="00DB7CAC"/>
    <w:rsid w:val="00DC287A"/>
    <w:rsid w:val="00DC2CC6"/>
    <w:rsid w:val="00DE35AD"/>
    <w:rsid w:val="00DF70DE"/>
    <w:rsid w:val="00DF7DB7"/>
    <w:rsid w:val="00E01E5F"/>
    <w:rsid w:val="00E066AA"/>
    <w:rsid w:val="00E133C1"/>
    <w:rsid w:val="00E156CA"/>
    <w:rsid w:val="00E207AD"/>
    <w:rsid w:val="00E31612"/>
    <w:rsid w:val="00E32179"/>
    <w:rsid w:val="00E36118"/>
    <w:rsid w:val="00E43900"/>
    <w:rsid w:val="00E51B5E"/>
    <w:rsid w:val="00E74793"/>
    <w:rsid w:val="00E80F47"/>
    <w:rsid w:val="00E816C4"/>
    <w:rsid w:val="00E90705"/>
    <w:rsid w:val="00E911B0"/>
    <w:rsid w:val="00EA7C8D"/>
    <w:rsid w:val="00EB4841"/>
    <w:rsid w:val="00ED1B36"/>
    <w:rsid w:val="00ED2D91"/>
    <w:rsid w:val="00ED3AB2"/>
    <w:rsid w:val="00ED3C6D"/>
    <w:rsid w:val="00EF0B83"/>
    <w:rsid w:val="00EF469C"/>
    <w:rsid w:val="00EF6350"/>
    <w:rsid w:val="00F03D6C"/>
    <w:rsid w:val="00F04901"/>
    <w:rsid w:val="00F058B1"/>
    <w:rsid w:val="00F07D10"/>
    <w:rsid w:val="00F1131B"/>
    <w:rsid w:val="00F153AA"/>
    <w:rsid w:val="00F15581"/>
    <w:rsid w:val="00F1658B"/>
    <w:rsid w:val="00F17FCC"/>
    <w:rsid w:val="00F32A0C"/>
    <w:rsid w:val="00F34E40"/>
    <w:rsid w:val="00F42E0D"/>
    <w:rsid w:val="00F43188"/>
    <w:rsid w:val="00F442CB"/>
    <w:rsid w:val="00F505E7"/>
    <w:rsid w:val="00F730CA"/>
    <w:rsid w:val="00F7436C"/>
    <w:rsid w:val="00F74977"/>
    <w:rsid w:val="00F75D30"/>
    <w:rsid w:val="00F8384B"/>
    <w:rsid w:val="00F90D59"/>
    <w:rsid w:val="00FA2C3B"/>
    <w:rsid w:val="00FA2EB3"/>
    <w:rsid w:val="00FA6AF9"/>
    <w:rsid w:val="00FA6F63"/>
    <w:rsid w:val="00FB26BD"/>
    <w:rsid w:val="00FB3638"/>
    <w:rsid w:val="00FD5AF8"/>
    <w:rsid w:val="00FD6488"/>
    <w:rsid w:val="00FE05CD"/>
    <w:rsid w:val="00FE05D5"/>
    <w:rsid w:val="00FE32F8"/>
    <w:rsid w:val="00FE5036"/>
    <w:rsid w:val="00FF027E"/>
    <w:rsid w:val="00FF6B03"/>
    <w:rsid w:val="0320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D024437"/>
  <w15:chartTrackingRefBased/>
  <w15:docId w15:val="{8BC16094-C7B5-4B8E-9DA0-B5520FF9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2B2A22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2B2A22"/>
    <w:rPr>
      <w:kern w:val="2"/>
      <w:sz w:val="18"/>
      <w:szCs w:val="18"/>
    </w:rPr>
  </w:style>
  <w:style w:type="character" w:styleId="a9">
    <w:name w:val="Hyperlink"/>
    <w:uiPriority w:val="99"/>
    <w:unhideWhenUsed/>
    <w:rsid w:val="006D0F45"/>
    <w:rPr>
      <w:color w:val="0563C1"/>
      <w:u w:val="single"/>
    </w:rPr>
  </w:style>
  <w:style w:type="paragraph" w:styleId="aa">
    <w:name w:val="List Paragraph"/>
    <w:basedOn w:val="a"/>
    <w:uiPriority w:val="99"/>
    <w:qFormat/>
    <w:rsid w:val="0063025D"/>
    <w:pPr>
      <w:ind w:firstLineChars="200" w:firstLine="420"/>
    </w:pPr>
  </w:style>
  <w:style w:type="paragraph" w:customStyle="1" w:styleId="ab">
    <w:name w:val="文档结构要点"/>
    <w:basedOn w:val="a"/>
    <w:next w:val="a"/>
    <w:rsid w:val="0078693A"/>
    <w:pPr>
      <w:outlineLvl w:val="8"/>
    </w:pPr>
    <w:rPr>
      <w:rFonts w:ascii="Arial" w:eastAsia="方正姚体" w:hAnsi="Arial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8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gn\AppData\Local\Microsoft\Windows\Temporary%20Internet%20Files\Content.Outlook\LLJPHUKG\&#23454;&#39564;&#25253;&#21578;&#27169;&#26495;%20(3)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 (3).dotx</Template>
  <TotalTime>386</TotalTime>
  <Pages>7</Pages>
  <Words>327</Words>
  <Characters>1869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Manager/>
  <Company/>
  <LinksUpToDate>false</LinksUpToDate>
  <CharactersWithSpaces>2192</CharactersWithSpaces>
  <SharedDoc>false</SharedDoc>
  <HLinks>
    <vt:vector size="24" baseType="variant">
      <vt:variant>
        <vt:i4>1703955</vt:i4>
      </vt:variant>
      <vt:variant>
        <vt:i4>9</vt:i4>
      </vt:variant>
      <vt:variant>
        <vt:i4>0</vt:i4>
      </vt:variant>
      <vt:variant>
        <vt:i4>5</vt:i4>
      </vt:variant>
      <vt:variant>
        <vt:lpwstr>https://hacpai.com/article/1472700604290?m=0</vt:lpwstr>
      </vt:variant>
      <vt:variant>
        <vt:lpwstr/>
      </vt:variant>
      <vt:variant>
        <vt:i4>6029346</vt:i4>
      </vt:variant>
      <vt:variant>
        <vt:i4>6</vt:i4>
      </vt:variant>
      <vt:variant>
        <vt:i4>0</vt:i4>
      </vt:variant>
      <vt:variant>
        <vt:i4>5</vt:i4>
      </vt:variant>
      <vt:variant>
        <vt:lpwstr>https://docs.opencv.org/2.4.10/modules/imgproc/doc/geometric_transformations.html</vt:lpwstr>
      </vt:variant>
      <vt:variant>
        <vt:lpwstr/>
      </vt:variant>
      <vt:variant>
        <vt:i4>5111811</vt:i4>
      </vt:variant>
      <vt:variant>
        <vt:i4>3</vt:i4>
      </vt:variant>
      <vt:variant>
        <vt:i4>0</vt:i4>
      </vt:variant>
      <vt:variant>
        <vt:i4>5</vt:i4>
      </vt:variant>
      <vt:variant>
        <vt:lpwstr>http://en.cppreference.com/w/cpp/experimental/fs</vt:lpwstr>
      </vt:variant>
      <vt:variant>
        <vt:lpwstr/>
      </vt:variant>
      <vt:variant>
        <vt:i4>7405646</vt:i4>
      </vt:variant>
      <vt:variant>
        <vt:i4>0</vt:i4>
      </vt:variant>
      <vt:variant>
        <vt:i4>0</vt:i4>
      </vt:variant>
      <vt:variant>
        <vt:i4>5</vt:i4>
      </vt:variant>
      <vt:variant>
        <vt:lpwstr>mailto:ybbbbt@foxmail.com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gpan</dc:creator>
  <cp:keywords/>
  <dc:description/>
  <cp:lastModifiedBy>Kiki Z</cp:lastModifiedBy>
  <cp:revision>149</cp:revision>
  <dcterms:created xsi:type="dcterms:W3CDTF">2017-12-15T13:18:00Z</dcterms:created>
  <dcterms:modified xsi:type="dcterms:W3CDTF">2020-05-03T08:00:00Z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